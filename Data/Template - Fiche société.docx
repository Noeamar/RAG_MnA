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B995F" w14:textId="77777777" w:rsidR="00E51A27" w:rsidRDefault="00E51A27" w:rsidP="001A60D7">
      <w:pPr>
        <w:spacing w:after="0" w:line="240" w:lineRule="auto"/>
        <w:jc w:val="center"/>
        <w:rPr>
          <w:b/>
          <w:bCs/>
          <w:color w:val="002A5E" w:themeColor="accent1"/>
          <w:sz w:val="24"/>
          <w:szCs w:val="24"/>
        </w:rPr>
      </w:pPr>
      <w:r w:rsidRPr="00E51A27">
        <w:rPr>
          <w:b/>
          <w:bCs/>
          <w:color w:val="002A5E" w:themeColor="accent1"/>
          <w:sz w:val="24"/>
          <w:szCs w:val="24"/>
        </w:rPr>
        <w:t>{{</w:t>
      </w:r>
      <w:proofErr w:type="spellStart"/>
      <w:r w:rsidRPr="00E51A27">
        <w:rPr>
          <w:b/>
          <w:bCs/>
          <w:color w:val="002A5E" w:themeColor="accent1"/>
          <w:sz w:val="24"/>
          <w:szCs w:val="24"/>
        </w:rPr>
        <w:t>nom_societe</w:t>
      </w:r>
      <w:proofErr w:type="spellEnd"/>
      <w:r w:rsidRPr="00E51A27">
        <w:rPr>
          <w:b/>
          <w:bCs/>
          <w:color w:val="002A5E" w:themeColor="accent1"/>
          <w:sz w:val="24"/>
          <w:szCs w:val="24"/>
        </w:rPr>
        <w:t>}}</w:t>
      </w:r>
    </w:p>
    <w:p w14:paraId="292195B4" w14:textId="538E5D3C" w:rsidR="001A60D7" w:rsidRDefault="001971F1" w:rsidP="001A60D7">
      <w:pPr>
        <w:spacing w:after="0" w:line="240" w:lineRule="auto"/>
        <w:jc w:val="center"/>
        <w:rPr>
          <w:b/>
          <w:bCs/>
          <w:color w:val="9DA4C2" w:themeColor="accent4" w:themeTint="99"/>
          <w:sz w:val="20"/>
          <w:szCs w:val="20"/>
        </w:rPr>
      </w:pPr>
      <w:r>
        <w:rPr>
          <w:b/>
          <w:bCs/>
          <w:color w:val="9DA4C2" w:themeColor="accent4" w:themeTint="99"/>
          <w:sz w:val="20"/>
          <w:szCs w:val="20"/>
        </w:rPr>
        <w:t>Fiche société</w:t>
      </w:r>
    </w:p>
    <w:p w14:paraId="5B51E63A" w14:textId="5250CC51" w:rsidR="00C871E7" w:rsidRPr="00BB2CB4" w:rsidRDefault="001971F1" w:rsidP="001A60D7">
      <w:pPr>
        <w:spacing w:after="0" w:line="240" w:lineRule="auto"/>
        <w:jc w:val="center"/>
        <w:rPr>
          <w:color w:val="9DA4C2" w:themeColor="accent4" w:themeTint="99"/>
          <w:sz w:val="18"/>
          <w:szCs w:val="18"/>
        </w:rPr>
      </w:pPr>
      <w:r>
        <w:rPr>
          <w:color w:val="9DA4C2" w:themeColor="accent4" w:themeTint="99"/>
          <w:sz w:val="18"/>
          <w:szCs w:val="18"/>
        </w:rPr>
        <w:t>Date</w:t>
      </w:r>
      <w:r w:rsidR="00E51A27">
        <w:rPr>
          <w:color w:val="9DA4C2" w:themeColor="accent4" w:themeTint="99"/>
          <w:sz w:val="18"/>
          <w:szCs w:val="18"/>
        </w:rPr>
        <w:t xml:space="preserve"> : </w:t>
      </w:r>
    </w:p>
    <w:p w14:paraId="1D336D37" w14:textId="3599A64C" w:rsidR="00ED3337" w:rsidRPr="00ED3337" w:rsidRDefault="003D2D97" w:rsidP="003D2D97">
      <w:pPr>
        <w:tabs>
          <w:tab w:val="center" w:pos="4536"/>
          <w:tab w:val="left" w:pos="5724"/>
        </w:tabs>
        <w:rPr>
          <w:b/>
          <w:bCs/>
          <w:color w:val="B1BCCE" w:themeColor="accent5"/>
        </w:rPr>
      </w:pPr>
      <w:r>
        <w:rPr>
          <w:b/>
          <w:bCs/>
          <w:color w:val="B1BCCE" w:themeColor="accent5"/>
        </w:rPr>
        <w:tab/>
      </w:r>
      <w:r w:rsidR="009A3E04">
        <w:rPr>
          <w:b/>
          <w:bCs/>
          <w:noProof/>
          <w:color w:val="002A5E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08A7C" wp14:editId="535810CF">
                <wp:simplePos x="0" y="0"/>
                <wp:positionH relativeFrom="column">
                  <wp:posOffset>0</wp:posOffset>
                </wp:positionH>
                <wp:positionV relativeFrom="paragraph">
                  <wp:posOffset>91136</wp:posOffset>
                </wp:positionV>
                <wp:extent cx="571500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97B22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5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" strokecolor="#002a5e [3215]" strokeweight=".5pt">
                <v:stroke joinstyle="miter"/>
              </v:line>
            </w:pict>
          </mc:Fallback>
        </mc:AlternateContent>
      </w:r>
      <w:r>
        <w:rPr>
          <w:b/>
          <w:bCs/>
          <w:color w:val="B1BCCE" w:themeColor="accent5"/>
        </w:rPr>
        <w:tab/>
      </w:r>
    </w:p>
    <w:p w14:paraId="69310797" w14:textId="2F88460A" w:rsidR="00A9353C" w:rsidRPr="004060CC" w:rsidRDefault="00C40B0D" w:rsidP="004060CC">
      <w:pPr>
        <w:ind w:firstLine="360"/>
        <w:jc w:val="both"/>
        <w:rPr>
          <w:b/>
          <w:bCs/>
          <w:color w:val="002A5E" w:themeColor="accent1"/>
          <w:sz w:val="20"/>
          <w:szCs w:val="20"/>
        </w:rPr>
      </w:pPr>
      <w:r w:rsidRPr="00052DFA">
        <w:rPr>
          <w:b/>
          <w:bCs/>
          <w:color w:val="002A5E" w:themeColor="accent1"/>
          <w:sz w:val="20"/>
          <w:szCs w:val="20"/>
        </w:rPr>
        <w:t>Présentation d</w:t>
      </w:r>
      <w:r w:rsidR="001971F1">
        <w:rPr>
          <w:b/>
          <w:bCs/>
          <w:color w:val="002A5E" w:themeColor="accent1"/>
          <w:sz w:val="20"/>
          <w:szCs w:val="20"/>
        </w:rPr>
        <w:t>e la société</w:t>
      </w:r>
    </w:p>
    <w:p w14:paraId="5354ABBC" w14:textId="64EC5AF6" w:rsidR="001971F1" w:rsidRDefault="001971F1" w:rsidP="001971F1">
      <w:pPr>
        <w:jc w:val="both"/>
        <w:rPr>
          <w:b/>
          <w:bCs/>
          <w:i/>
          <w:iCs/>
          <w:color w:val="9DA4C2" w:themeColor="accent4" w:themeTint="99"/>
          <w:sz w:val="20"/>
          <w:szCs w:val="20"/>
        </w:rPr>
      </w:pPr>
      <w:r w:rsidRPr="00070812">
        <w:rPr>
          <w:b/>
          <w:bCs/>
          <w:i/>
          <w:iCs/>
          <w:color w:val="9DA4C2" w:themeColor="accent4" w:themeTint="99"/>
          <w:sz w:val="20"/>
          <w:szCs w:val="20"/>
        </w:rPr>
        <w:t>Description de l’activité</w:t>
      </w:r>
    </w:p>
    <w:p w14:paraId="4CD84139" w14:textId="417D2A5B" w:rsidR="001971F1" w:rsidRPr="001971F1" w:rsidRDefault="00E51A27" w:rsidP="00E7236E">
      <w:pPr>
        <w:jc w:val="both"/>
        <w:rPr>
          <w:color w:val="9DA4C2" w:themeColor="accent4" w:themeTint="99"/>
          <w:sz w:val="18"/>
          <w:szCs w:val="18"/>
        </w:rPr>
      </w:pPr>
      <w:r w:rsidRPr="00E51A27">
        <w:rPr>
          <w:color w:val="9DA4C2" w:themeColor="accent4" w:themeTint="99"/>
          <w:sz w:val="18"/>
          <w:szCs w:val="18"/>
        </w:rPr>
        <w:t>{{</w:t>
      </w:r>
      <w:proofErr w:type="spellStart"/>
      <w:r w:rsidRPr="00E51A27">
        <w:rPr>
          <w:color w:val="9DA4C2" w:themeColor="accent4" w:themeTint="99"/>
          <w:sz w:val="18"/>
          <w:szCs w:val="18"/>
        </w:rPr>
        <w:t>description_activite</w:t>
      </w:r>
      <w:proofErr w:type="spellEnd"/>
      <w:r w:rsidRPr="00E51A27">
        <w:rPr>
          <w:color w:val="9DA4C2" w:themeColor="accent4" w:themeTint="99"/>
          <w:sz w:val="18"/>
          <w:szCs w:val="18"/>
        </w:rPr>
        <w:t>}}</w:t>
      </w:r>
    </w:p>
    <w:p w14:paraId="29FA244C" w14:textId="31A81608" w:rsidR="001971F1" w:rsidRDefault="001971F1" w:rsidP="00E7236E">
      <w:pPr>
        <w:jc w:val="both"/>
        <w:rPr>
          <w:b/>
          <w:bCs/>
          <w:i/>
          <w:iCs/>
          <w:color w:val="9DA4C2" w:themeColor="accent4" w:themeTint="99"/>
          <w:sz w:val="20"/>
          <w:szCs w:val="20"/>
        </w:rPr>
      </w:pPr>
      <w:r>
        <w:rPr>
          <w:b/>
          <w:bCs/>
          <w:i/>
          <w:iCs/>
          <w:color w:val="9DA4C2" w:themeColor="accent4" w:themeTint="99"/>
          <w:sz w:val="20"/>
          <w:szCs w:val="20"/>
        </w:rPr>
        <w:t>Chiffres clés</w:t>
      </w:r>
    </w:p>
    <w:p w14:paraId="1861FF49" w14:textId="695931AB" w:rsidR="001971F1" w:rsidRPr="001971F1" w:rsidRDefault="00E51A27" w:rsidP="00E51A27">
      <w:pPr>
        <w:jc w:val="both"/>
        <w:rPr>
          <w:color w:val="9DA4C2" w:themeColor="accent4" w:themeTint="99"/>
          <w:sz w:val="18"/>
          <w:szCs w:val="18"/>
        </w:rPr>
      </w:pPr>
      <w:r w:rsidRPr="00E51A27">
        <w:rPr>
          <w:color w:val="9DA4C2" w:themeColor="accent4" w:themeTint="99"/>
          <w:sz w:val="18"/>
          <w:szCs w:val="18"/>
        </w:rPr>
        <w:t>{{</w:t>
      </w:r>
      <w:proofErr w:type="spellStart"/>
      <w:r w:rsidRPr="00E51A27">
        <w:rPr>
          <w:color w:val="9DA4C2" w:themeColor="accent4" w:themeTint="99"/>
          <w:sz w:val="18"/>
          <w:szCs w:val="18"/>
        </w:rPr>
        <w:t>chiffres_cles</w:t>
      </w:r>
      <w:proofErr w:type="spellEnd"/>
      <w:r w:rsidRPr="00E51A27">
        <w:rPr>
          <w:color w:val="9DA4C2" w:themeColor="accent4" w:themeTint="99"/>
          <w:sz w:val="18"/>
          <w:szCs w:val="18"/>
        </w:rPr>
        <w:t>}}</w:t>
      </w:r>
    </w:p>
    <w:p w14:paraId="0AAD2956" w14:textId="028B46D9" w:rsidR="005B2FB6" w:rsidRDefault="001971F1" w:rsidP="00E7236E">
      <w:pPr>
        <w:jc w:val="both"/>
        <w:rPr>
          <w:b/>
          <w:bCs/>
          <w:i/>
          <w:iCs/>
          <w:color w:val="9DA4C2" w:themeColor="accent4" w:themeTint="99"/>
          <w:sz w:val="20"/>
          <w:szCs w:val="20"/>
        </w:rPr>
      </w:pPr>
      <w:r>
        <w:rPr>
          <w:b/>
          <w:bCs/>
          <w:i/>
          <w:iCs/>
          <w:color w:val="9DA4C2" w:themeColor="accent4" w:themeTint="99"/>
          <w:sz w:val="20"/>
          <w:szCs w:val="20"/>
        </w:rPr>
        <w:t>Principaux clients par secteur</w:t>
      </w:r>
    </w:p>
    <w:p w14:paraId="3429B691" w14:textId="76856A0F" w:rsidR="001971F1" w:rsidRPr="001971F1" w:rsidRDefault="00E51A27" w:rsidP="00E7236E">
      <w:pPr>
        <w:jc w:val="both"/>
        <w:rPr>
          <w:color w:val="9DA4C2" w:themeColor="accent4" w:themeTint="99"/>
          <w:sz w:val="18"/>
          <w:szCs w:val="18"/>
        </w:rPr>
      </w:pPr>
      <w:r w:rsidRPr="00E51A27">
        <w:rPr>
          <w:color w:val="9DA4C2" w:themeColor="accent4" w:themeTint="99"/>
          <w:sz w:val="18"/>
          <w:szCs w:val="18"/>
        </w:rPr>
        <w:t>{{</w:t>
      </w:r>
      <w:proofErr w:type="spellStart"/>
      <w:r w:rsidRPr="00E51A27">
        <w:rPr>
          <w:color w:val="9DA4C2" w:themeColor="accent4" w:themeTint="99"/>
          <w:sz w:val="18"/>
          <w:szCs w:val="18"/>
        </w:rPr>
        <w:t>clients_par_secteur</w:t>
      </w:r>
      <w:proofErr w:type="spellEnd"/>
      <w:r w:rsidRPr="00E51A27">
        <w:rPr>
          <w:color w:val="9DA4C2" w:themeColor="accent4" w:themeTint="99"/>
          <w:sz w:val="18"/>
          <w:szCs w:val="18"/>
        </w:rPr>
        <w:t>}}</w:t>
      </w:r>
    </w:p>
    <w:p w14:paraId="4F42FCBD" w14:textId="3F4DBA4F" w:rsidR="001971F1" w:rsidRDefault="001971F1" w:rsidP="00E7236E">
      <w:pPr>
        <w:jc w:val="both"/>
        <w:rPr>
          <w:b/>
          <w:bCs/>
          <w:i/>
          <w:iCs/>
          <w:color w:val="9DA4C2" w:themeColor="accent4" w:themeTint="99"/>
          <w:sz w:val="20"/>
          <w:szCs w:val="20"/>
        </w:rPr>
      </w:pPr>
      <w:r>
        <w:rPr>
          <w:b/>
          <w:bCs/>
          <w:i/>
          <w:iCs/>
          <w:color w:val="9DA4C2" w:themeColor="accent4" w:themeTint="99"/>
          <w:sz w:val="20"/>
          <w:szCs w:val="20"/>
        </w:rPr>
        <w:t>Implantation et positionnement</w:t>
      </w:r>
    </w:p>
    <w:p w14:paraId="23F14D2E" w14:textId="1D9AA496" w:rsidR="001971F1" w:rsidRPr="001971F1" w:rsidRDefault="00E51A27" w:rsidP="00E51A27">
      <w:pPr>
        <w:tabs>
          <w:tab w:val="left" w:pos="912"/>
        </w:tabs>
        <w:jc w:val="both"/>
        <w:rPr>
          <w:color w:val="9DA4C2" w:themeColor="accent4" w:themeTint="99"/>
          <w:sz w:val="18"/>
          <w:szCs w:val="18"/>
        </w:rPr>
      </w:pPr>
      <w:r w:rsidRPr="00E51A27">
        <w:rPr>
          <w:color w:val="9DA4C2" w:themeColor="accent4" w:themeTint="99"/>
          <w:sz w:val="18"/>
          <w:szCs w:val="18"/>
        </w:rPr>
        <w:t>{{</w:t>
      </w:r>
      <w:proofErr w:type="spellStart"/>
      <w:r w:rsidRPr="00E51A27">
        <w:rPr>
          <w:color w:val="9DA4C2" w:themeColor="accent4" w:themeTint="99"/>
          <w:sz w:val="18"/>
          <w:szCs w:val="18"/>
        </w:rPr>
        <w:t>implantation_positionnement</w:t>
      </w:r>
      <w:proofErr w:type="spellEnd"/>
      <w:r w:rsidRPr="00E51A27">
        <w:rPr>
          <w:color w:val="9DA4C2" w:themeColor="accent4" w:themeTint="99"/>
          <w:sz w:val="18"/>
          <w:szCs w:val="18"/>
        </w:rPr>
        <w:t>}}</w:t>
      </w:r>
      <w:r>
        <w:rPr>
          <w:color w:val="9DA4C2" w:themeColor="accent4" w:themeTint="99"/>
          <w:sz w:val="18"/>
          <w:szCs w:val="18"/>
        </w:rPr>
        <w:tab/>
      </w:r>
    </w:p>
    <w:p w14:paraId="482DE5DB" w14:textId="7B2AA770" w:rsidR="001971F1" w:rsidRDefault="001971F1" w:rsidP="00E7236E">
      <w:pPr>
        <w:jc w:val="both"/>
        <w:rPr>
          <w:b/>
          <w:bCs/>
          <w:i/>
          <w:iCs/>
          <w:color w:val="9DA4C2" w:themeColor="accent4" w:themeTint="99"/>
          <w:sz w:val="20"/>
          <w:szCs w:val="20"/>
        </w:rPr>
      </w:pPr>
      <w:r>
        <w:rPr>
          <w:b/>
          <w:bCs/>
          <w:i/>
          <w:iCs/>
          <w:color w:val="9DA4C2" w:themeColor="accent4" w:themeTint="99"/>
          <w:sz w:val="20"/>
          <w:szCs w:val="20"/>
        </w:rPr>
        <w:t>Principaux éléments financiers</w:t>
      </w:r>
    </w:p>
    <w:p w14:paraId="2E6669B3" w14:textId="5A803D96" w:rsidR="001971F1" w:rsidRPr="001971F1" w:rsidRDefault="00E51A27" w:rsidP="00E7236E">
      <w:pPr>
        <w:jc w:val="both"/>
        <w:rPr>
          <w:color w:val="9DA4C2" w:themeColor="accent4" w:themeTint="99"/>
          <w:sz w:val="18"/>
          <w:szCs w:val="18"/>
        </w:rPr>
      </w:pPr>
      <w:r w:rsidRPr="00E51A27">
        <w:rPr>
          <w:color w:val="9DA4C2" w:themeColor="accent4" w:themeTint="99"/>
          <w:sz w:val="18"/>
          <w:szCs w:val="18"/>
        </w:rPr>
        <w:t>{{</w:t>
      </w:r>
      <w:proofErr w:type="spellStart"/>
      <w:r w:rsidRPr="00E51A27">
        <w:rPr>
          <w:color w:val="9DA4C2" w:themeColor="accent4" w:themeTint="99"/>
          <w:sz w:val="18"/>
          <w:szCs w:val="18"/>
        </w:rPr>
        <w:t>elements_financiers</w:t>
      </w:r>
      <w:proofErr w:type="spellEnd"/>
      <w:r w:rsidRPr="00E51A27">
        <w:rPr>
          <w:color w:val="9DA4C2" w:themeColor="accent4" w:themeTint="99"/>
          <w:sz w:val="18"/>
          <w:szCs w:val="18"/>
        </w:rPr>
        <w:t>}}</w:t>
      </w:r>
    </w:p>
    <w:p w14:paraId="1B4EB14F" w14:textId="65E5EDF3" w:rsidR="005B75D9" w:rsidRPr="00F97A3E" w:rsidRDefault="000040A2" w:rsidP="00F97A3E">
      <w:pPr>
        <w:jc w:val="both"/>
        <w:rPr>
          <w:b/>
          <w:bCs/>
          <w:i/>
          <w:iCs/>
          <w:color w:val="9DA4C2" w:themeColor="accent4" w:themeTint="99"/>
          <w:sz w:val="20"/>
          <w:szCs w:val="20"/>
        </w:rPr>
      </w:pPr>
      <w:r w:rsidRPr="00F97A3E">
        <w:rPr>
          <w:b/>
          <w:bCs/>
          <w:i/>
          <w:iCs/>
          <w:color w:val="9DA4C2" w:themeColor="accent4" w:themeTint="99"/>
          <w:sz w:val="20"/>
          <w:szCs w:val="20"/>
        </w:rPr>
        <w:t>Di</w:t>
      </w:r>
      <w:r w:rsidR="00A01463" w:rsidRPr="00F97A3E">
        <w:rPr>
          <w:b/>
          <w:bCs/>
          <w:i/>
          <w:iCs/>
          <w:color w:val="9DA4C2" w:themeColor="accent4" w:themeTint="99"/>
          <w:sz w:val="20"/>
          <w:szCs w:val="20"/>
        </w:rPr>
        <w:t>rection</w:t>
      </w:r>
    </w:p>
    <w:p w14:paraId="5BC73871" w14:textId="11F43DF6" w:rsidR="00CA1CE2" w:rsidRPr="00E7236E" w:rsidRDefault="00E7236E" w:rsidP="001928FC">
      <w:pPr>
        <w:pStyle w:val="Paragraphedeliste"/>
        <w:numPr>
          <w:ilvl w:val="0"/>
          <w:numId w:val="20"/>
        </w:numPr>
        <w:jc w:val="both"/>
        <w:rPr>
          <w:color w:val="3F5563" w:themeColor="text1"/>
          <w:sz w:val="20"/>
          <w:szCs w:val="20"/>
        </w:rPr>
      </w:pPr>
      <w:r>
        <w:rPr>
          <w:color w:val="3F5563" w:themeColor="text1"/>
          <w:sz w:val="18"/>
          <w:szCs w:val="18"/>
        </w:rPr>
        <w:t>Président</w:t>
      </w:r>
      <w:r w:rsidR="00E51A27">
        <w:rPr>
          <w:color w:val="3F5563" w:themeColor="text1"/>
          <w:sz w:val="18"/>
          <w:szCs w:val="18"/>
        </w:rPr>
        <w:t xml:space="preserve"> : </w:t>
      </w:r>
      <w:r w:rsidR="00E51A27" w:rsidRPr="00E51A27">
        <w:rPr>
          <w:color w:val="3F5563" w:themeColor="text1"/>
          <w:sz w:val="18"/>
          <w:szCs w:val="18"/>
        </w:rPr>
        <w:t>{{</w:t>
      </w:r>
      <w:proofErr w:type="spellStart"/>
      <w:r w:rsidR="00E51A27" w:rsidRPr="00E51A27">
        <w:rPr>
          <w:color w:val="3F5563" w:themeColor="text1"/>
          <w:sz w:val="18"/>
          <w:szCs w:val="18"/>
        </w:rPr>
        <w:t>president</w:t>
      </w:r>
      <w:proofErr w:type="spellEnd"/>
      <w:r w:rsidR="00E51A27" w:rsidRPr="00E51A27">
        <w:rPr>
          <w:color w:val="3F5563" w:themeColor="text1"/>
          <w:sz w:val="18"/>
          <w:szCs w:val="18"/>
        </w:rPr>
        <w:t>}}</w:t>
      </w:r>
    </w:p>
    <w:p w14:paraId="3A201C1C" w14:textId="3A62235A" w:rsidR="00E7236E" w:rsidRPr="00421F7A" w:rsidRDefault="00E7236E" w:rsidP="001928FC">
      <w:pPr>
        <w:pStyle w:val="Paragraphedeliste"/>
        <w:numPr>
          <w:ilvl w:val="0"/>
          <w:numId w:val="20"/>
        </w:numPr>
        <w:jc w:val="both"/>
        <w:rPr>
          <w:color w:val="3F5563" w:themeColor="text1"/>
          <w:sz w:val="20"/>
          <w:szCs w:val="20"/>
        </w:rPr>
      </w:pPr>
      <w:r>
        <w:rPr>
          <w:color w:val="3F5563" w:themeColor="text1"/>
          <w:sz w:val="18"/>
          <w:szCs w:val="18"/>
        </w:rPr>
        <w:t>DAF</w:t>
      </w:r>
      <w:r w:rsidR="00E51A27">
        <w:rPr>
          <w:color w:val="3F5563" w:themeColor="text1"/>
          <w:sz w:val="18"/>
          <w:szCs w:val="18"/>
        </w:rPr>
        <w:t xml:space="preserve"> : </w:t>
      </w:r>
      <w:r w:rsidR="00E51A27" w:rsidRPr="00E51A27">
        <w:rPr>
          <w:color w:val="3F5563" w:themeColor="text1"/>
          <w:sz w:val="18"/>
          <w:szCs w:val="18"/>
        </w:rPr>
        <w:t>{{</w:t>
      </w:r>
      <w:proofErr w:type="spellStart"/>
      <w:r w:rsidR="00E51A27" w:rsidRPr="00E51A27">
        <w:rPr>
          <w:color w:val="3F5563" w:themeColor="text1"/>
          <w:sz w:val="18"/>
          <w:szCs w:val="18"/>
        </w:rPr>
        <w:t>daf</w:t>
      </w:r>
      <w:proofErr w:type="spellEnd"/>
      <w:r w:rsidR="00E51A27" w:rsidRPr="00E51A27">
        <w:rPr>
          <w:color w:val="3F5563" w:themeColor="text1"/>
          <w:sz w:val="18"/>
          <w:szCs w:val="18"/>
        </w:rPr>
        <w:t>}}</w:t>
      </w:r>
    </w:p>
    <w:p w14:paraId="3D764965" w14:textId="655D8CE6" w:rsidR="00E70631" w:rsidRPr="00052DFA" w:rsidRDefault="00052DFA" w:rsidP="00052DFA">
      <w:pPr>
        <w:ind w:firstLine="708"/>
        <w:jc w:val="both"/>
        <w:rPr>
          <w:b/>
          <w:bCs/>
          <w:color w:val="002A5E" w:themeColor="accent1"/>
          <w:sz w:val="20"/>
          <w:szCs w:val="20"/>
        </w:rPr>
      </w:pPr>
      <w:r w:rsidRPr="00052DFA">
        <w:rPr>
          <w:b/>
          <w:bCs/>
          <w:color w:val="002A5E" w:themeColor="accent1"/>
          <w:sz w:val="20"/>
          <w:szCs w:val="20"/>
        </w:rPr>
        <w:t>Actionnariat</w:t>
      </w:r>
    </w:p>
    <w:p w14:paraId="6D8F6AE8" w14:textId="606EFE7B" w:rsidR="00655992" w:rsidRDefault="005B75D9" w:rsidP="0053674E">
      <w:pPr>
        <w:jc w:val="both"/>
        <w:rPr>
          <w:b/>
          <w:bCs/>
          <w:i/>
          <w:iCs/>
          <w:color w:val="9DA4C2" w:themeColor="accent4" w:themeTint="99"/>
          <w:sz w:val="20"/>
          <w:szCs w:val="20"/>
        </w:rPr>
      </w:pPr>
      <w:r>
        <w:rPr>
          <w:b/>
          <w:bCs/>
          <w:i/>
          <w:iCs/>
          <w:color w:val="9DA4C2" w:themeColor="accent4" w:themeTint="99"/>
          <w:sz w:val="20"/>
          <w:szCs w:val="20"/>
        </w:rPr>
        <w:t>Actionnariat</w:t>
      </w:r>
      <w:r w:rsidR="0066707E">
        <w:rPr>
          <w:b/>
          <w:bCs/>
          <w:i/>
          <w:iCs/>
          <w:color w:val="9DA4C2" w:themeColor="accent4" w:themeTint="99"/>
          <w:sz w:val="20"/>
          <w:szCs w:val="20"/>
        </w:rPr>
        <w:t xml:space="preserve"> </w:t>
      </w:r>
      <w:r w:rsidR="00C71F9F">
        <w:rPr>
          <w:b/>
          <w:bCs/>
          <w:i/>
          <w:iCs/>
          <w:color w:val="9DA4C2" w:themeColor="accent4" w:themeTint="99"/>
          <w:sz w:val="20"/>
          <w:szCs w:val="20"/>
        </w:rPr>
        <w:t xml:space="preserve">pré-opération </w:t>
      </w:r>
      <w:r w:rsidR="0066707E" w:rsidRPr="0066707E">
        <w:rPr>
          <w:b/>
          <w:bCs/>
          <w:i/>
          <w:iCs/>
          <w:color w:val="9DA4C2" w:themeColor="accent4" w:themeTint="99"/>
          <w:sz w:val="14"/>
          <w:szCs w:val="14"/>
        </w:rPr>
        <w:t xml:space="preserve">(source </w:t>
      </w:r>
      <w:r w:rsidR="001E661F">
        <w:rPr>
          <w:b/>
          <w:bCs/>
          <w:i/>
          <w:iCs/>
          <w:color w:val="9DA4C2" w:themeColor="accent4" w:themeTint="99"/>
          <w:sz w:val="14"/>
          <w:szCs w:val="14"/>
        </w:rPr>
        <w:t>Capital IQ</w:t>
      </w:r>
      <w:r w:rsidR="0066707E" w:rsidRPr="0066707E">
        <w:rPr>
          <w:b/>
          <w:bCs/>
          <w:i/>
          <w:iCs/>
          <w:color w:val="9DA4C2" w:themeColor="accent4" w:themeTint="99"/>
          <w:sz w:val="14"/>
          <w:szCs w:val="14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1843"/>
      </w:tblGrid>
      <w:tr w:rsidR="001E661F" w:rsidRPr="00F96319" w14:paraId="4979F553" w14:textId="77777777">
        <w:tc>
          <w:tcPr>
            <w:tcW w:w="2405" w:type="dxa"/>
            <w:vAlign w:val="center"/>
          </w:tcPr>
          <w:p w14:paraId="3CEAA298" w14:textId="6C42A9CD" w:rsidR="001E661F" w:rsidRPr="002B4D43" w:rsidRDefault="001E661F">
            <w:pPr>
              <w:rPr>
                <w:b/>
                <w:bCs/>
                <w:color w:val="3F5563" w:themeColor="text1"/>
                <w:sz w:val="18"/>
                <w:szCs w:val="18"/>
              </w:rPr>
            </w:pPr>
            <w:r w:rsidRPr="002B4D43">
              <w:rPr>
                <w:b/>
                <w:bCs/>
                <w:color w:val="3F5563" w:themeColor="text1"/>
                <w:sz w:val="18"/>
                <w:szCs w:val="18"/>
              </w:rPr>
              <w:t>Actionnaire</w:t>
            </w:r>
          </w:p>
        </w:tc>
        <w:tc>
          <w:tcPr>
            <w:tcW w:w="1843" w:type="dxa"/>
            <w:vAlign w:val="center"/>
          </w:tcPr>
          <w:p w14:paraId="106C8015" w14:textId="547919A1" w:rsidR="001E661F" w:rsidRPr="00A6079B" w:rsidRDefault="001E661F">
            <w:pPr>
              <w:jc w:val="center"/>
              <w:rPr>
                <w:b/>
                <w:bCs/>
                <w:color w:val="3F5563" w:themeColor="text1"/>
                <w:sz w:val="18"/>
                <w:szCs w:val="18"/>
              </w:rPr>
            </w:pPr>
            <w:r>
              <w:rPr>
                <w:b/>
                <w:bCs/>
                <w:color w:val="3F5563" w:themeColor="text1"/>
                <w:sz w:val="18"/>
                <w:szCs w:val="18"/>
              </w:rPr>
              <w:t>%</w:t>
            </w:r>
          </w:p>
        </w:tc>
      </w:tr>
      <w:tr w:rsidR="001E661F" w:rsidRPr="00F96319" w14:paraId="03A08710" w14:textId="77777777">
        <w:trPr>
          <w:trHeight w:val="393"/>
        </w:trPr>
        <w:tc>
          <w:tcPr>
            <w:tcW w:w="2405" w:type="dxa"/>
            <w:vAlign w:val="center"/>
          </w:tcPr>
          <w:p w14:paraId="66C5587A" w14:textId="1033CD9A" w:rsidR="001E661F" w:rsidRPr="00A6079B" w:rsidRDefault="00E51A27" w:rsidP="002B4D43">
            <w:pPr>
              <w:rPr>
                <w:color w:val="3F5563" w:themeColor="text1"/>
                <w:sz w:val="18"/>
                <w:szCs w:val="18"/>
              </w:rPr>
            </w:pPr>
            <w:r w:rsidRPr="00E51A27">
              <w:rPr>
                <w:color w:val="3F5563" w:themeColor="text1"/>
                <w:sz w:val="18"/>
                <w:szCs w:val="18"/>
              </w:rPr>
              <w:t>{{actionnaire}}</w:t>
            </w:r>
          </w:p>
        </w:tc>
        <w:tc>
          <w:tcPr>
            <w:tcW w:w="1843" w:type="dxa"/>
            <w:vAlign w:val="center"/>
          </w:tcPr>
          <w:p w14:paraId="3BE02CAB" w14:textId="605B7FC4" w:rsidR="001E661F" w:rsidRPr="002B4D43" w:rsidRDefault="001E661F" w:rsidP="002B4D43">
            <w:pPr>
              <w:jc w:val="center"/>
              <w:rPr>
                <w:color w:val="3F5563" w:themeColor="text1"/>
                <w:sz w:val="18"/>
                <w:szCs w:val="18"/>
              </w:rPr>
            </w:pPr>
          </w:p>
        </w:tc>
      </w:tr>
      <w:tr w:rsidR="001E661F" w:rsidRPr="00F96319" w14:paraId="594E45E7" w14:textId="77777777">
        <w:trPr>
          <w:trHeight w:val="393"/>
        </w:trPr>
        <w:tc>
          <w:tcPr>
            <w:tcW w:w="2405" w:type="dxa"/>
            <w:vAlign w:val="center"/>
          </w:tcPr>
          <w:p w14:paraId="33A50637" w14:textId="56D41EF6" w:rsidR="001E661F" w:rsidRPr="002B4D43" w:rsidRDefault="001E661F" w:rsidP="002B4D43">
            <w:pPr>
              <w:rPr>
                <w:color w:val="3F5563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CEC3496" w14:textId="37B93286" w:rsidR="001E661F" w:rsidRPr="002B4D43" w:rsidRDefault="001E661F" w:rsidP="002B4D43">
            <w:pPr>
              <w:jc w:val="center"/>
              <w:rPr>
                <w:color w:val="3F5563" w:themeColor="text1"/>
                <w:sz w:val="18"/>
                <w:szCs w:val="18"/>
              </w:rPr>
            </w:pPr>
          </w:p>
        </w:tc>
      </w:tr>
    </w:tbl>
    <w:p w14:paraId="1A1F7EEB" w14:textId="77777777" w:rsidR="00E710EC" w:rsidRDefault="00E710EC" w:rsidP="00DC7F7A">
      <w:pPr>
        <w:jc w:val="both"/>
        <w:rPr>
          <w:b/>
          <w:bCs/>
          <w:color w:val="3F5563" w:themeColor="text1"/>
          <w:sz w:val="18"/>
          <w:szCs w:val="18"/>
        </w:rPr>
      </w:pPr>
    </w:p>
    <w:p w14:paraId="4BF2EDE3" w14:textId="1C8AF681" w:rsidR="004D0BD2" w:rsidRPr="004D0BD2" w:rsidRDefault="004D0BD2" w:rsidP="00DC7F7A">
      <w:pPr>
        <w:jc w:val="both"/>
        <w:rPr>
          <w:b/>
          <w:bCs/>
          <w:i/>
          <w:iCs/>
          <w:color w:val="9DA4C2" w:themeColor="accent4" w:themeTint="99"/>
          <w:sz w:val="20"/>
          <w:szCs w:val="20"/>
          <w:lang w:val="en-GB"/>
        </w:rPr>
      </w:pPr>
      <w:r>
        <w:rPr>
          <w:b/>
          <w:bCs/>
          <w:i/>
          <w:iCs/>
          <w:color w:val="9DA4C2" w:themeColor="accent4" w:themeTint="99"/>
          <w:sz w:val="20"/>
          <w:szCs w:val="20"/>
          <w:lang w:val="en-GB"/>
        </w:rPr>
        <w:t>Dette</w:t>
      </w:r>
      <w:r w:rsidR="003B5812">
        <w:rPr>
          <w:b/>
          <w:bCs/>
          <w:i/>
          <w:iCs/>
          <w:color w:val="9DA4C2" w:themeColor="accent4" w:themeTint="99"/>
          <w:sz w:val="20"/>
          <w:szCs w:val="20"/>
          <w:lang w:val="en-GB"/>
        </w:rPr>
        <w:t xml:space="preserve"> levée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814"/>
      </w:tblGrid>
      <w:tr w:rsidR="00F96319" w:rsidRPr="00F96319" w14:paraId="26B5A153" w14:textId="77777777" w:rsidTr="00AD5E4B">
        <w:tc>
          <w:tcPr>
            <w:tcW w:w="2405" w:type="dxa"/>
            <w:vAlign w:val="center"/>
          </w:tcPr>
          <w:p w14:paraId="14BCA575" w14:textId="45559B32" w:rsidR="004D0BD2" w:rsidRPr="00A6079B" w:rsidRDefault="004D0BD2" w:rsidP="00AD5E4B">
            <w:pPr>
              <w:rPr>
                <w:b/>
                <w:bCs/>
                <w:color w:val="3F5563" w:themeColor="text1"/>
                <w:sz w:val="18"/>
                <w:szCs w:val="18"/>
              </w:rPr>
            </w:pPr>
            <w:r w:rsidRPr="00A6079B">
              <w:rPr>
                <w:b/>
                <w:bCs/>
                <w:color w:val="3F5563" w:themeColor="text1"/>
                <w:sz w:val="18"/>
                <w:szCs w:val="18"/>
              </w:rPr>
              <w:t>Créanciers</w:t>
            </w:r>
          </w:p>
        </w:tc>
        <w:tc>
          <w:tcPr>
            <w:tcW w:w="1843" w:type="dxa"/>
            <w:vAlign w:val="center"/>
          </w:tcPr>
          <w:p w14:paraId="242429FC" w14:textId="226DDEA8" w:rsidR="004D0BD2" w:rsidRPr="00A6079B" w:rsidRDefault="004D0BD2" w:rsidP="00AD5E4B">
            <w:pPr>
              <w:jc w:val="center"/>
              <w:rPr>
                <w:b/>
                <w:bCs/>
                <w:color w:val="3F5563" w:themeColor="text1"/>
                <w:sz w:val="18"/>
                <w:szCs w:val="18"/>
              </w:rPr>
            </w:pPr>
            <w:r w:rsidRPr="00A6079B">
              <w:rPr>
                <w:b/>
                <w:bCs/>
                <w:color w:val="3F5563" w:themeColor="text1"/>
                <w:sz w:val="18"/>
                <w:szCs w:val="18"/>
              </w:rPr>
              <w:t>Type</w:t>
            </w:r>
          </w:p>
        </w:tc>
        <w:tc>
          <w:tcPr>
            <w:tcW w:w="4814" w:type="dxa"/>
            <w:vAlign w:val="center"/>
          </w:tcPr>
          <w:p w14:paraId="1A6B7008" w14:textId="77777777" w:rsidR="004D0BD2" w:rsidRPr="00A6079B" w:rsidRDefault="004D0BD2" w:rsidP="00AD5E4B">
            <w:pPr>
              <w:rPr>
                <w:b/>
                <w:bCs/>
                <w:color w:val="3F5563" w:themeColor="text1"/>
                <w:sz w:val="18"/>
                <w:szCs w:val="18"/>
              </w:rPr>
            </w:pPr>
            <w:r w:rsidRPr="00A6079B">
              <w:rPr>
                <w:b/>
                <w:bCs/>
                <w:color w:val="3F5563" w:themeColor="text1"/>
                <w:sz w:val="18"/>
                <w:szCs w:val="18"/>
              </w:rPr>
              <w:t>Commentaires</w:t>
            </w:r>
          </w:p>
        </w:tc>
      </w:tr>
      <w:tr w:rsidR="00F96319" w:rsidRPr="00F96319" w14:paraId="70D64E12" w14:textId="77777777" w:rsidTr="006A6056">
        <w:trPr>
          <w:trHeight w:val="393"/>
        </w:trPr>
        <w:tc>
          <w:tcPr>
            <w:tcW w:w="2405" w:type="dxa"/>
            <w:vAlign w:val="center"/>
          </w:tcPr>
          <w:p w14:paraId="20FAAC65" w14:textId="4EA9B9BD" w:rsidR="004D0BD2" w:rsidRPr="00A6079B" w:rsidRDefault="00E51A27" w:rsidP="00AD5E4B">
            <w:pPr>
              <w:rPr>
                <w:color w:val="3F5563" w:themeColor="text1"/>
                <w:sz w:val="18"/>
                <w:szCs w:val="18"/>
              </w:rPr>
            </w:pPr>
            <w:r w:rsidRPr="00E51A27">
              <w:rPr>
                <w:color w:val="3F5563" w:themeColor="text1"/>
                <w:sz w:val="18"/>
                <w:szCs w:val="18"/>
              </w:rPr>
              <w:t>{{</w:t>
            </w:r>
            <w:proofErr w:type="spellStart"/>
            <w:r w:rsidRPr="00E51A27">
              <w:rPr>
                <w:color w:val="3F5563" w:themeColor="text1"/>
                <w:sz w:val="18"/>
                <w:szCs w:val="18"/>
              </w:rPr>
              <w:t>creanciers_type</w:t>
            </w:r>
            <w:proofErr w:type="spellEnd"/>
            <w:r w:rsidRPr="00E51A27">
              <w:rPr>
                <w:color w:val="3F5563" w:themeColor="text1"/>
                <w:sz w:val="18"/>
                <w:szCs w:val="18"/>
              </w:rPr>
              <w:t>}}</w:t>
            </w:r>
          </w:p>
        </w:tc>
        <w:tc>
          <w:tcPr>
            <w:tcW w:w="1843" w:type="dxa"/>
            <w:vAlign w:val="center"/>
          </w:tcPr>
          <w:p w14:paraId="6181791E" w14:textId="2CBA2907" w:rsidR="004D0BD2" w:rsidRPr="00A6079B" w:rsidRDefault="004D0BD2" w:rsidP="00AD5E4B">
            <w:pPr>
              <w:jc w:val="center"/>
              <w:rPr>
                <w:color w:val="3F5563" w:themeColor="text1"/>
                <w:sz w:val="18"/>
                <w:szCs w:val="18"/>
              </w:rPr>
            </w:pPr>
          </w:p>
        </w:tc>
        <w:tc>
          <w:tcPr>
            <w:tcW w:w="4814" w:type="dxa"/>
            <w:vAlign w:val="center"/>
          </w:tcPr>
          <w:p w14:paraId="3F105694" w14:textId="1A392D05" w:rsidR="004D0BD2" w:rsidRPr="00A6079B" w:rsidRDefault="00E51A27" w:rsidP="00AD5E4B">
            <w:pPr>
              <w:pStyle w:val="Paragraphedeliste"/>
              <w:numPr>
                <w:ilvl w:val="0"/>
                <w:numId w:val="10"/>
              </w:numPr>
              <w:spacing w:line="276" w:lineRule="auto"/>
              <w:ind w:left="323" w:hanging="323"/>
              <w:rPr>
                <w:color w:val="3F5563" w:themeColor="text1"/>
                <w:sz w:val="18"/>
                <w:szCs w:val="18"/>
              </w:rPr>
            </w:pPr>
            <w:r w:rsidRPr="00E51A27">
              <w:rPr>
                <w:color w:val="3F5563" w:themeColor="text1"/>
                <w:sz w:val="18"/>
                <w:szCs w:val="18"/>
              </w:rPr>
              <w:t>{{</w:t>
            </w:r>
            <w:proofErr w:type="spellStart"/>
            <w:r w:rsidRPr="00E51A27">
              <w:rPr>
                <w:color w:val="3F5563" w:themeColor="text1"/>
                <w:sz w:val="18"/>
                <w:szCs w:val="18"/>
              </w:rPr>
              <w:t>creanciers_commentaires</w:t>
            </w:r>
            <w:proofErr w:type="spellEnd"/>
            <w:r w:rsidRPr="00E51A27">
              <w:rPr>
                <w:color w:val="3F5563" w:themeColor="text1"/>
                <w:sz w:val="18"/>
                <w:szCs w:val="18"/>
              </w:rPr>
              <w:t>}}</w:t>
            </w:r>
          </w:p>
        </w:tc>
      </w:tr>
      <w:tr w:rsidR="00FA7DE3" w:rsidRPr="00F96319" w14:paraId="588A00B6" w14:textId="77777777" w:rsidTr="006A6056">
        <w:trPr>
          <w:trHeight w:val="393"/>
        </w:trPr>
        <w:tc>
          <w:tcPr>
            <w:tcW w:w="2405" w:type="dxa"/>
            <w:vAlign w:val="center"/>
          </w:tcPr>
          <w:p w14:paraId="3C918632" w14:textId="18158B30" w:rsidR="00FA7DE3" w:rsidRDefault="00FA7DE3" w:rsidP="00AD5E4B">
            <w:pPr>
              <w:rPr>
                <w:color w:val="3F5563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5D5F585" w14:textId="3D52445D" w:rsidR="00FA7DE3" w:rsidRDefault="00FA7DE3" w:rsidP="00AD5E4B">
            <w:pPr>
              <w:jc w:val="center"/>
              <w:rPr>
                <w:color w:val="3F5563" w:themeColor="text1"/>
                <w:sz w:val="18"/>
                <w:szCs w:val="18"/>
              </w:rPr>
            </w:pPr>
          </w:p>
        </w:tc>
        <w:tc>
          <w:tcPr>
            <w:tcW w:w="4814" w:type="dxa"/>
            <w:vAlign w:val="center"/>
          </w:tcPr>
          <w:p w14:paraId="6C38C27C" w14:textId="20AD8EF6" w:rsidR="00FA7DE3" w:rsidRDefault="00FA7DE3" w:rsidP="00AD5E4B">
            <w:pPr>
              <w:pStyle w:val="Paragraphedeliste"/>
              <w:numPr>
                <w:ilvl w:val="0"/>
                <w:numId w:val="10"/>
              </w:numPr>
              <w:spacing w:line="276" w:lineRule="auto"/>
              <w:ind w:left="323" w:hanging="323"/>
              <w:rPr>
                <w:color w:val="3F5563" w:themeColor="text1"/>
                <w:sz w:val="18"/>
                <w:szCs w:val="18"/>
              </w:rPr>
            </w:pPr>
          </w:p>
        </w:tc>
      </w:tr>
    </w:tbl>
    <w:p w14:paraId="04043E6A" w14:textId="018BA895" w:rsidR="006A6056" w:rsidRDefault="006A6056" w:rsidP="004D0BD2">
      <w:pPr>
        <w:jc w:val="both"/>
        <w:rPr>
          <w:b/>
          <w:bCs/>
          <w:i/>
          <w:iCs/>
          <w:color w:val="9DA4C2" w:themeColor="accent4" w:themeTint="99"/>
          <w:sz w:val="20"/>
          <w:szCs w:val="20"/>
        </w:rPr>
      </w:pPr>
    </w:p>
    <w:p w14:paraId="528B2B02" w14:textId="31D5552F" w:rsidR="00EB2C80" w:rsidRPr="00730BC8" w:rsidRDefault="00EB2C80" w:rsidP="00730BC8">
      <w:pPr>
        <w:ind w:firstLine="708"/>
        <w:jc w:val="both"/>
        <w:rPr>
          <w:b/>
          <w:bCs/>
          <w:color w:val="002A5E" w:themeColor="accent1"/>
          <w:sz w:val="20"/>
          <w:szCs w:val="20"/>
        </w:rPr>
      </w:pPr>
      <w:r w:rsidRPr="00730BC8">
        <w:rPr>
          <w:b/>
          <w:bCs/>
          <w:color w:val="002A5E" w:themeColor="accent1"/>
          <w:sz w:val="20"/>
          <w:szCs w:val="20"/>
        </w:rPr>
        <w:t>Actualités</w:t>
      </w:r>
    </w:p>
    <w:p w14:paraId="0C813973" w14:textId="101BBBA7" w:rsidR="00E710EC" w:rsidRDefault="00E710EC" w:rsidP="000040A2">
      <w:pPr>
        <w:jc w:val="both"/>
        <w:rPr>
          <w:b/>
          <w:bCs/>
          <w:i/>
          <w:iCs/>
          <w:color w:val="9DA4C2" w:themeColor="accent4" w:themeTint="99"/>
          <w:sz w:val="20"/>
          <w:szCs w:val="20"/>
        </w:rPr>
      </w:pPr>
      <w:r>
        <w:rPr>
          <w:b/>
          <w:bCs/>
          <w:i/>
          <w:iCs/>
          <w:color w:val="9DA4C2" w:themeColor="accent4" w:themeTint="99"/>
          <w:sz w:val="20"/>
          <w:szCs w:val="20"/>
        </w:rPr>
        <w:t>Presse</w:t>
      </w:r>
    </w:p>
    <w:p w14:paraId="638F3C55" w14:textId="7088DDDD" w:rsidR="00E51A27" w:rsidRDefault="00E51A27" w:rsidP="000040A2">
      <w:pPr>
        <w:jc w:val="both"/>
        <w:rPr>
          <w:b/>
          <w:bCs/>
          <w:i/>
          <w:iCs/>
          <w:color w:val="9DA4C2" w:themeColor="accent4" w:themeTint="99"/>
          <w:sz w:val="20"/>
          <w:szCs w:val="20"/>
        </w:rPr>
      </w:pPr>
      <w:r w:rsidRPr="00E51A27">
        <w:rPr>
          <w:b/>
          <w:bCs/>
          <w:i/>
          <w:iCs/>
          <w:color w:val="9DA4C2" w:themeColor="accent4" w:themeTint="99"/>
          <w:sz w:val="20"/>
          <w:szCs w:val="20"/>
        </w:rPr>
        <w:t>{{</w:t>
      </w:r>
      <w:proofErr w:type="spellStart"/>
      <w:r w:rsidRPr="00E51A27">
        <w:rPr>
          <w:b/>
          <w:bCs/>
          <w:i/>
          <w:iCs/>
          <w:color w:val="9DA4C2" w:themeColor="accent4" w:themeTint="99"/>
          <w:sz w:val="20"/>
          <w:szCs w:val="20"/>
        </w:rPr>
        <w:t>actualites_presse</w:t>
      </w:r>
      <w:proofErr w:type="spellEnd"/>
      <w:r w:rsidRPr="00E51A27">
        <w:rPr>
          <w:b/>
          <w:bCs/>
          <w:i/>
          <w:iCs/>
          <w:color w:val="9DA4C2" w:themeColor="accent4" w:themeTint="99"/>
          <w:sz w:val="20"/>
          <w:szCs w:val="20"/>
        </w:rPr>
        <w:t>}}</w:t>
      </w:r>
    </w:p>
    <w:p w14:paraId="53B32F74" w14:textId="77777777" w:rsidR="00E51A27" w:rsidRDefault="00E51A27" w:rsidP="000040A2">
      <w:pPr>
        <w:jc w:val="both"/>
        <w:rPr>
          <w:b/>
          <w:bCs/>
          <w:i/>
          <w:iCs/>
          <w:color w:val="9DA4C2" w:themeColor="accent4" w:themeTint="99"/>
          <w:sz w:val="20"/>
          <w:szCs w:val="20"/>
        </w:rPr>
      </w:pPr>
    </w:p>
    <w:p w14:paraId="62640B56" w14:textId="48111DDB" w:rsidR="000040A2" w:rsidRDefault="000040A2" w:rsidP="000040A2">
      <w:pPr>
        <w:jc w:val="both"/>
        <w:rPr>
          <w:b/>
          <w:bCs/>
          <w:i/>
          <w:iCs/>
          <w:color w:val="9DA4C2" w:themeColor="accent4" w:themeTint="99"/>
          <w:sz w:val="20"/>
          <w:szCs w:val="20"/>
        </w:rPr>
      </w:pPr>
      <w:proofErr w:type="spellStart"/>
      <w:r w:rsidRPr="000D0D53">
        <w:rPr>
          <w:b/>
          <w:bCs/>
          <w:i/>
          <w:iCs/>
          <w:color w:val="9DA4C2" w:themeColor="accent4" w:themeTint="99"/>
          <w:sz w:val="20"/>
          <w:szCs w:val="20"/>
        </w:rPr>
        <w:lastRenderedPageBreak/>
        <w:t>Equity</w:t>
      </w:r>
      <w:proofErr w:type="spellEnd"/>
      <w:r w:rsidRPr="000D0D53">
        <w:rPr>
          <w:b/>
          <w:bCs/>
          <w:i/>
          <w:iCs/>
          <w:color w:val="9DA4C2" w:themeColor="accent4" w:themeTint="99"/>
          <w:sz w:val="20"/>
          <w:szCs w:val="20"/>
        </w:rPr>
        <w:t xml:space="preserve"> story</w:t>
      </w:r>
      <w:r w:rsidR="00AF5254">
        <w:rPr>
          <w:b/>
          <w:bCs/>
          <w:i/>
          <w:iCs/>
          <w:color w:val="9DA4C2" w:themeColor="accent4" w:themeTint="99"/>
          <w:sz w:val="20"/>
          <w:szCs w:val="20"/>
        </w:rPr>
        <w:t xml:space="preserve"> </w:t>
      </w:r>
    </w:p>
    <w:p w14:paraId="4CA83B4C" w14:textId="4DA8CFC0" w:rsidR="00E51A27" w:rsidRPr="000D0D53" w:rsidRDefault="00E51A27" w:rsidP="000040A2">
      <w:pPr>
        <w:jc w:val="both"/>
        <w:rPr>
          <w:b/>
          <w:bCs/>
          <w:i/>
          <w:iCs/>
          <w:color w:val="9DA4C2" w:themeColor="accent4" w:themeTint="99"/>
          <w:sz w:val="20"/>
          <w:szCs w:val="20"/>
        </w:rPr>
      </w:pPr>
      <w:r w:rsidRPr="00E51A27">
        <w:rPr>
          <w:b/>
          <w:bCs/>
          <w:i/>
          <w:iCs/>
          <w:color w:val="9DA4C2" w:themeColor="accent4" w:themeTint="99"/>
          <w:sz w:val="20"/>
          <w:szCs w:val="20"/>
        </w:rPr>
        <w:t>{{</w:t>
      </w:r>
      <w:proofErr w:type="spellStart"/>
      <w:r w:rsidRPr="00E51A27">
        <w:rPr>
          <w:b/>
          <w:bCs/>
          <w:i/>
          <w:iCs/>
          <w:color w:val="9DA4C2" w:themeColor="accent4" w:themeTint="99"/>
          <w:sz w:val="20"/>
          <w:szCs w:val="20"/>
        </w:rPr>
        <w:t>equity_story</w:t>
      </w:r>
      <w:proofErr w:type="spellEnd"/>
      <w:r w:rsidRPr="00E51A27">
        <w:rPr>
          <w:b/>
          <w:bCs/>
          <w:i/>
          <w:iCs/>
          <w:color w:val="9DA4C2" w:themeColor="accent4" w:themeTint="99"/>
          <w:sz w:val="20"/>
          <w:szCs w:val="20"/>
        </w:rPr>
        <w:t>}}</w:t>
      </w:r>
    </w:p>
    <w:p w14:paraId="551327B4" w14:textId="37F00FEE" w:rsidR="00E71615" w:rsidRDefault="00E710EC" w:rsidP="008C4C88">
      <w:pPr>
        <w:jc w:val="both"/>
        <w:rPr>
          <w:color w:val="3F5563" w:themeColor="text1"/>
          <w:sz w:val="18"/>
          <w:szCs w:val="18"/>
        </w:rPr>
      </w:pPr>
      <w:r>
        <w:rPr>
          <w:b/>
          <w:bCs/>
          <w:color w:val="3F5563" w:themeColor="text1"/>
          <w:sz w:val="18"/>
          <w:szCs w:val="18"/>
        </w:rPr>
        <w:t xml:space="preserve">XX </w:t>
      </w:r>
      <w:r w:rsidRPr="00E710EC">
        <w:rPr>
          <w:color w:val="3F5563" w:themeColor="text1"/>
          <w:sz w:val="18"/>
          <w:szCs w:val="18"/>
        </w:rPr>
        <w:t>– Création</w:t>
      </w:r>
    </w:p>
    <w:p w14:paraId="6A7FC4F4" w14:textId="05A2F6B6" w:rsidR="00E51A27" w:rsidRPr="00E51A27" w:rsidRDefault="00E51A27" w:rsidP="008C4C88">
      <w:pPr>
        <w:jc w:val="both"/>
        <w:rPr>
          <w:color w:val="3F5563" w:themeColor="text1"/>
          <w:sz w:val="18"/>
          <w:szCs w:val="18"/>
        </w:rPr>
      </w:pPr>
      <w:r w:rsidRPr="00E51A27">
        <w:rPr>
          <w:color w:val="3F5563" w:themeColor="text1"/>
          <w:sz w:val="18"/>
          <w:szCs w:val="18"/>
        </w:rPr>
        <w:t>{{</w:t>
      </w:r>
      <w:proofErr w:type="spellStart"/>
      <w:r w:rsidRPr="00E51A27">
        <w:rPr>
          <w:color w:val="3F5563" w:themeColor="text1"/>
          <w:sz w:val="18"/>
          <w:szCs w:val="18"/>
        </w:rPr>
        <w:t>creation</w:t>
      </w:r>
      <w:proofErr w:type="spellEnd"/>
      <w:r w:rsidRPr="00E51A27">
        <w:rPr>
          <w:color w:val="3F5563" w:themeColor="text1"/>
          <w:sz w:val="18"/>
          <w:szCs w:val="18"/>
        </w:rPr>
        <w:t>}}</w:t>
      </w:r>
    </w:p>
    <w:p w14:paraId="67050239" w14:textId="1A67F600" w:rsidR="00E710EC" w:rsidRDefault="00E710EC" w:rsidP="008C4C88">
      <w:pPr>
        <w:jc w:val="both"/>
        <w:rPr>
          <w:b/>
          <w:bCs/>
          <w:color w:val="3F5563" w:themeColor="text1"/>
          <w:sz w:val="18"/>
          <w:szCs w:val="18"/>
        </w:rPr>
      </w:pPr>
      <w:r>
        <w:rPr>
          <w:b/>
          <w:bCs/>
          <w:color w:val="3F5563" w:themeColor="text1"/>
          <w:sz w:val="18"/>
          <w:szCs w:val="18"/>
        </w:rPr>
        <w:t xml:space="preserve">XX </w:t>
      </w:r>
      <w:r w:rsidRPr="00E710EC">
        <w:rPr>
          <w:color w:val="3F5563" w:themeColor="text1"/>
          <w:sz w:val="18"/>
          <w:szCs w:val="18"/>
        </w:rPr>
        <w:t>– Acquisition</w:t>
      </w:r>
      <w:r>
        <w:rPr>
          <w:b/>
          <w:bCs/>
          <w:color w:val="3F5563" w:themeColor="text1"/>
          <w:sz w:val="18"/>
          <w:szCs w:val="18"/>
        </w:rPr>
        <w:t xml:space="preserve"> </w:t>
      </w:r>
    </w:p>
    <w:p w14:paraId="032AB22E" w14:textId="1EE54A49" w:rsidR="00E51A27" w:rsidRPr="002B637A" w:rsidRDefault="00E51A27" w:rsidP="008C4C88">
      <w:pPr>
        <w:jc w:val="both"/>
        <w:rPr>
          <w:color w:val="3F5563" w:themeColor="text1"/>
          <w:sz w:val="18"/>
          <w:szCs w:val="18"/>
        </w:rPr>
      </w:pPr>
      <w:r w:rsidRPr="00E51A27">
        <w:rPr>
          <w:color w:val="3F5563" w:themeColor="text1"/>
          <w:sz w:val="18"/>
          <w:szCs w:val="18"/>
        </w:rPr>
        <w:t>{{acquisition}}</w:t>
      </w:r>
    </w:p>
    <w:p w14:paraId="3EEA2C9F" w14:textId="21551620" w:rsidR="00E01858" w:rsidRPr="00A6079B" w:rsidRDefault="00E01858" w:rsidP="00032E4A">
      <w:pPr>
        <w:jc w:val="both"/>
        <w:rPr>
          <w:color w:val="3F5563" w:themeColor="text1"/>
          <w:sz w:val="18"/>
          <w:szCs w:val="18"/>
        </w:rPr>
      </w:pPr>
      <w:r>
        <w:rPr>
          <w:color w:val="3F5563" w:themeColor="text1"/>
          <w:sz w:val="18"/>
          <w:szCs w:val="18"/>
        </w:rPr>
        <w:t xml:space="preserve"> </w:t>
      </w:r>
    </w:p>
    <w:sectPr w:rsidR="00E01858" w:rsidRPr="00A6079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9B016" w14:textId="77777777" w:rsidR="00AF4E1D" w:rsidRDefault="00AF4E1D" w:rsidP="00D5547B">
      <w:pPr>
        <w:spacing w:after="0" w:line="240" w:lineRule="auto"/>
      </w:pPr>
      <w:r>
        <w:separator/>
      </w:r>
    </w:p>
  </w:endnote>
  <w:endnote w:type="continuationSeparator" w:id="0">
    <w:p w14:paraId="3E3CC6A9" w14:textId="77777777" w:rsidR="00AF4E1D" w:rsidRDefault="00AF4E1D" w:rsidP="00D5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25FE8" w14:textId="50C86106" w:rsidR="00AD5E4B" w:rsidRPr="00D56BE3" w:rsidRDefault="00AD5E4B">
    <w:pPr>
      <w:pStyle w:val="Pieddepage"/>
      <w:jc w:val="right"/>
      <w:rPr>
        <w:i/>
        <w:iCs/>
        <w:color w:val="9DA4C2" w:themeColor="accent4" w:themeTint="99"/>
        <w:sz w:val="18"/>
        <w:szCs w:val="18"/>
      </w:rPr>
    </w:pPr>
    <w:proofErr w:type="spellStart"/>
    <w:r w:rsidRPr="00D56BE3">
      <w:rPr>
        <w:i/>
        <w:iCs/>
        <w:color w:val="9DA4C2" w:themeColor="accent4" w:themeTint="99"/>
        <w:sz w:val="18"/>
        <w:szCs w:val="18"/>
      </w:rPr>
      <w:t>Strictly</w:t>
    </w:r>
    <w:proofErr w:type="spellEnd"/>
    <w:r w:rsidRPr="00D56BE3">
      <w:rPr>
        <w:i/>
        <w:iCs/>
        <w:color w:val="9DA4C2" w:themeColor="accent4" w:themeTint="99"/>
        <w:sz w:val="18"/>
        <w:szCs w:val="18"/>
      </w:rPr>
      <w:t xml:space="preserve"> </w:t>
    </w:r>
    <w:proofErr w:type="spellStart"/>
    <w:r w:rsidRPr="00D56BE3">
      <w:rPr>
        <w:i/>
        <w:iCs/>
        <w:color w:val="9DA4C2" w:themeColor="accent4" w:themeTint="99"/>
        <w:sz w:val="18"/>
        <w:szCs w:val="18"/>
      </w:rPr>
      <w:t>confidential</w:t>
    </w:r>
    <w:proofErr w:type="spellEnd"/>
    <w:r w:rsidRPr="00D56BE3">
      <w:rPr>
        <w:i/>
        <w:iCs/>
        <w:color w:val="9DA4C2" w:themeColor="accent4" w:themeTint="99"/>
        <w:sz w:val="18"/>
        <w:szCs w:val="18"/>
      </w:rPr>
      <w:t xml:space="preserve">                                                                       </w:t>
    </w:r>
    <w:r w:rsidRPr="00D56BE3">
      <w:rPr>
        <w:i/>
        <w:iCs/>
        <w:color w:val="9DA4C2" w:themeColor="accent4" w:themeTint="99"/>
        <w:sz w:val="18"/>
        <w:szCs w:val="18"/>
      </w:rPr>
      <w:tab/>
    </w:r>
    <w:sdt>
      <w:sdtPr>
        <w:rPr>
          <w:i/>
          <w:iCs/>
          <w:color w:val="9DA4C2" w:themeColor="accent4" w:themeTint="99"/>
        </w:rPr>
        <w:id w:val="-1563175274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D56BE3">
          <w:rPr>
            <w:i/>
            <w:iCs/>
            <w:color w:val="9DA4C2" w:themeColor="accent4" w:themeTint="99"/>
            <w:sz w:val="18"/>
            <w:szCs w:val="18"/>
          </w:rPr>
          <w:fldChar w:fldCharType="begin"/>
        </w:r>
        <w:r w:rsidRPr="00D56BE3">
          <w:rPr>
            <w:i/>
            <w:iCs/>
            <w:color w:val="9DA4C2" w:themeColor="accent4" w:themeTint="99"/>
            <w:sz w:val="18"/>
            <w:szCs w:val="18"/>
          </w:rPr>
          <w:instrText>PAGE   \* MERGEFORMAT</w:instrText>
        </w:r>
        <w:r w:rsidRPr="00D56BE3">
          <w:rPr>
            <w:i/>
            <w:iCs/>
            <w:color w:val="9DA4C2" w:themeColor="accent4" w:themeTint="99"/>
            <w:sz w:val="18"/>
            <w:szCs w:val="18"/>
          </w:rPr>
          <w:fldChar w:fldCharType="separate"/>
        </w:r>
        <w:r w:rsidRPr="00D56BE3">
          <w:rPr>
            <w:i/>
            <w:iCs/>
            <w:color w:val="9DA4C2" w:themeColor="accent4" w:themeTint="99"/>
            <w:sz w:val="18"/>
            <w:szCs w:val="18"/>
          </w:rPr>
          <w:t>2</w:t>
        </w:r>
        <w:r w:rsidRPr="00D56BE3">
          <w:rPr>
            <w:i/>
            <w:iCs/>
            <w:color w:val="9DA4C2" w:themeColor="accent4" w:themeTint="99"/>
            <w:sz w:val="18"/>
            <w:szCs w:val="18"/>
          </w:rPr>
          <w:fldChar w:fldCharType="end"/>
        </w:r>
      </w:sdtContent>
    </w:sdt>
  </w:p>
  <w:p w14:paraId="7AFB5043" w14:textId="58C4439A" w:rsidR="00AD5E4B" w:rsidRPr="00D56BE3" w:rsidRDefault="00AD5E4B" w:rsidP="00D56BE3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FA0FE" w14:textId="77777777" w:rsidR="00AF4E1D" w:rsidRDefault="00AF4E1D" w:rsidP="00D5547B">
      <w:pPr>
        <w:spacing w:after="0" w:line="240" w:lineRule="auto"/>
      </w:pPr>
      <w:r>
        <w:separator/>
      </w:r>
    </w:p>
  </w:footnote>
  <w:footnote w:type="continuationSeparator" w:id="0">
    <w:p w14:paraId="05EA9017" w14:textId="77777777" w:rsidR="00AF4E1D" w:rsidRDefault="00AF4E1D" w:rsidP="00D5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1DCB4" w14:textId="52CD2548" w:rsidR="00AD5E4B" w:rsidRPr="00D56BE3" w:rsidRDefault="00AD5E4B">
    <w:pPr>
      <w:pStyle w:val="En-tte"/>
      <w:rPr>
        <w:noProof/>
        <w:color w:val="002A5E" w:themeColor="text2"/>
        <w:sz w:val="20"/>
        <w:szCs w:val="20"/>
      </w:rPr>
    </w:pPr>
    <w:r w:rsidRPr="00D56BE3">
      <w:rPr>
        <w:noProof/>
        <w:color w:val="002A5E" w:themeColor="text2"/>
        <w:sz w:val="20"/>
        <w:szCs w:val="20"/>
      </w:rPr>
      <w:drawing>
        <wp:anchor distT="0" distB="0" distL="114300" distR="114300" simplePos="0" relativeHeight="251660288" behindDoc="0" locked="0" layoutInCell="1" allowOverlap="1" wp14:anchorId="1A4A66A9" wp14:editId="231C1C0A">
          <wp:simplePos x="0" y="0"/>
          <wp:positionH relativeFrom="column">
            <wp:posOffset>5075555</wp:posOffset>
          </wp:positionH>
          <wp:positionV relativeFrom="paragraph">
            <wp:posOffset>-3175</wp:posOffset>
          </wp:positionV>
          <wp:extent cx="544830" cy="365760"/>
          <wp:effectExtent l="0" t="0" r="762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483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554628" w14:textId="67A5CA9B" w:rsidR="00AD5E4B" w:rsidRDefault="00AD5E4B">
    <w:pPr>
      <w:pStyle w:val="En-tte"/>
      <w:rPr>
        <w:noProof/>
        <w:color w:val="002A5E" w:themeColor="text2"/>
        <w:sz w:val="20"/>
        <w:szCs w:val="20"/>
      </w:rPr>
    </w:pPr>
  </w:p>
  <w:p w14:paraId="5E5A9CA9" w14:textId="77777777" w:rsidR="00AD5E4B" w:rsidRPr="007A6434" w:rsidRDefault="00AD5E4B">
    <w:pPr>
      <w:pStyle w:val="En-tte"/>
      <w:rPr>
        <w:noProof/>
        <w:color w:val="002A5E" w:themeColor="text2"/>
        <w:sz w:val="16"/>
        <w:szCs w:val="16"/>
      </w:rPr>
    </w:pPr>
  </w:p>
  <w:p w14:paraId="390F8D37" w14:textId="266472FE" w:rsidR="00AD5E4B" w:rsidRPr="00D5547B" w:rsidRDefault="00AD5E4B">
    <w:pPr>
      <w:pStyle w:val="En-tte"/>
      <w:rPr>
        <w:noProof/>
        <w:color w:val="002A5E" w:themeColor="text2"/>
        <w:sz w:val="20"/>
        <w:szCs w:val="20"/>
      </w:rPr>
    </w:pPr>
    <w:r>
      <w:rPr>
        <w:b/>
        <w:bCs/>
        <w:noProof/>
        <w:color w:val="002A5E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125F9" wp14:editId="54E13133">
              <wp:simplePos x="0" y="0"/>
              <wp:positionH relativeFrom="column">
                <wp:posOffset>-635</wp:posOffset>
              </wp:positionH>
              <wp:positionV relativeFrom="paragraph">
                <wp:posOffset>59994</wp:posOffset>
              </wp:positionV>
              <wp:extent cx="5715000" cy="0"/>
              <wp:effectExtent l="0" t="0" r="0" b="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5BAF8E" id="Connecteur droit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4.7pt" to="449.9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" strokecolor="#002a5e [3204]" strokeweight="1pt">
              <v:stroke joinstyle="miter"/>
            </v:line>
          </w:pict>
        </mc:Fallback>
      </mc:AlternateContent>
    </w:r>
    <w:r>
      <w:rPr>
        <w:noProof/>
        <w:color w:val="002A5E" w:themeColor="text2"/>
        <w:sz w:val="20"/>
        <w:szCs w:val="20"/>
      </w:rPr>
      <w:t xml:space="preserve">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F4C74"/>
    <w:multiLevelType w:val="hybridMultilevel"/>
    <w:tmpl w:val="B3228FD8"/>
    <w:lvl w:ilvl="0" w:tplc="25EC2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241FE">
      <w:numFmt w:val="bullet"/>
      <w:lvlText w:val="-"/>
      <w:lvlJc w:val="left"/>
      <w:pPr>
        <w:ind w:left="2160" w:hanging="360"/>
      </w:pPr>
      <w:rPr>
        <w:rFonts w:ascii="Open Sans" w:eastAsiaTheme="minorHAnsi" w:hAnsi="Open Sans" w:cstheme="minorBidi" w:hint="default"/>
        <w:color w:val="9DA4C2" w:themeColor="accent4" w:themeTint="99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F4A"/>
    <w:multiLevelType w:val="hybridMultilevel"/>
    <w:tmpl w:val="E7AC5BF2"/>
    <w:lvl w:ilvl="0" w:tplc="CCA0B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A4C2" w:themeColor="accent4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32823"/>
    <w:multiLevelType w:val="hybridMultilevel"/>
    <w:tmpl w:val="AE7E97E2"/>
    <w:lvl w:ilvl="0" w:tplc="25EC2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0F33"/>
    <w:multiLevelType w:val="hybridMultilevel"/>
    <w:tmpl w:val="32F40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12AD3"/>
    <w:multiLevelType w:val="hybridMultilevel"/>
    <w:tmpl w:val="51708C2C"/>
    <w:lvl w:ilvl="0" w:tplc="9E7C91BA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4541BC"/>
    <w:multiLevelType w:val="hybridMultilevel"/>
    <w:tmpl w:val="21783C3C"/>
    <w:lvl w:ilvl="0" w:tplc="25EC2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BCE61C">
      <w:numFmt w:val="bullet"/>
      <w:lvlText w:val="-"/>
      <w:lvlJc w:val="left"/>
      <w:pPr>
        <w:ind w:left="2160" w:hanging="360"/>
      </w:pPr>
      <w:rPr>
        <w:rFonts w:ascii="Open Sans" w:eastAsiaTheme="minorHAnsi" w:hAnsi="Open Sans" w:cstheme="minorBidi" w:hint="default"/>
        <w:color w:val="9DA4C2" w:themeColor="accent4" w:themeTint="99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22612"/>
    <w:multiLevelType w:val="hybridMultilevel"/>
    <w:tmpl w:val="7096B1D2"/>
    <w:lvl w:ilvl="0" w:tplc="56E297DC">
      <w:start w:val="900"/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72DD1"/>
    <w:multiLevelType w:val="hybridMultilevel"/>
    <w:tmpl w:val="91084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3197"/>
    <w:multiLevelType w:val="hybridMultilevel"/>
    <w:tmpl w:val="35627D80"/>
    <w:lvl w:ilvl="0" w:tplc="F760E30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i w:val="0"/>
        <w:iCs/>
        <w:color w:val="9DA4C2" w:themeColor="accent4" w:themeTint="99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F839B5"/>
    <w:multiLevelType w:val="hybridMultilevel"/>
    <w:tmpl w:val="25080D12"/>
    <w:lvl w:ilvl="0" w:tplc="5900D3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637BA"/>
    <w:multiLevelType w:val="hybridMultilevel"/>
    <w:tmpl w:val="44B4191A"/>
    <w:lvl w:ilvl="0" w:tplc="9198172C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D2B46"/>
    <w:multiLevelType w:val="hybridMultilevel"/>
    <w:tmpl w:val="9E5EF0C6"/>
    <w:lvl w:ilvl="0" w:tplc="77544F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06D38"/>
    <w:multiLevelType w:val="hybridMultilevel"/>
    <w:tmpl w:val="52DE6458"/>
    <w:lvl w:ilvl="0" w:tplc="9C980F2C">
      <w:start w:val="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F0AF5"/>
    <w:multiLevelType w:val="hybridMultilevel"/>
    <w:tmpl w:val="E22C3772"/>
    <w:lvl w:ilvl="0" w:tplc="5900D3EA">
      <w:start w:val="1"/>
      <w:numFmt w:val="bullet"/>
      <w:lvlText w:val=""/>
      <w:lvlJc w:val="left"/>
      <w:pPr>
        <w:ind w:left="717" w:hanging="360"/>
      </w:pPr>
      <w:rPr>
        <w:rFonts w:ascii="Wingdings" w:hAnsi="Wingdings" w:hint="default"/>
        <w:color w:val="9DA4C2" w:themeColor="accent4" w:themeTint="99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11654EE"/>
    <w:multiLevelType w:val="hybridMultilevel"/>
    <w:tmpl w:val="3362820A"/>
    <w:lvl w:ilvl="0" w:tplc="5900D3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877CC"/>
    <w:multiLevelType w:val="hybridMultilevel"/>
    <w:tmpl w:val="8808282C"/>
    <w:lvl w:ilvl="0" w:tplc="77544F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12368"/>
    <w:multiLevelType w:val="hybridMultilevel"/>
    <w:tmpl w:val="CC5692A8"/>
    <w:lvl w:ilvl="0" w:tplc="E3282B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22FA3"/>
    <w:multiLevelType w:val="hybridMultilevel"/>
    <w:tmpl w:val="672EC0EC"/>
    <w:lvl w:ilvl="0" w:tplc="D58A9122">
      <w:start w:val="400"/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707C6"/>
    <w:multiLevelType w:val="hybridMultilevel"/>
    <w:tmpl w:val="8752E560"/>
    <w:lvl w:ilvl="0" w:tplc="25EC2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C16F1"/>
    <w:multiLevelType w:val="hybridMultilevel"/>
    <w:tmpl w:val="816EE7EA"/>
    <w:lvl w:ilvl="0" w:tplc="B84EF5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36F9C"/>
    <w:multiLevelType w:val="multilevel"/>
    <w:tmpl w:val="F26C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82B15"/>
    <w:multiLevelType w:val="hybridMultilevel"/>
    <w:tmpl w:val="054EFBA8"/>
    <w:lvl w:ilvl="0" w:tplc="25EC26B8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9DA4C2" w:themeColor="accent4" w:themeTint="99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EAD7695"/>
    <w:multiLevelType w:val="hybridMultilevel"/>
    <w:tmpl w:val="12860272"/>
    <w:lvl w:ilvl="0" w:tplc="5900D3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51BA5"/>
    <w:multiLevelType w:val="hybridMultilevel"/>
    <w:tmpl w:val="91084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6324F"/>
    <w:multiLevelType w:val="hybridMultilevel"/>
    <w:tmpl w:val="20EC6C7E"/>
    <w:lvl w:ilvl="0" w:tplc="9E7C9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D3004"/>
    <w:multiLevelType w:val="hybridMultilevel"/>
    <w:tmpl w:val="122691B6"/>
    <w:lvl w:ilvl="0" w:tplc="FD14777A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12A43"/>
    <w:multiLevelType w:val="hybridMultilevel"/>
    <w:tmpl w:val="2510416C"/>
    <w:lvl w:ilvl="0" w:tplc="5900D3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E4AEA"/>
    <w:multiLevelType w:val="hybridMultilevel"/>
    <w:tmpl w:val="39E8D5BA"/>
    <w:lvl w:ilvl="0" w:tplc="FBDCAE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B57EB"/>
    <w:multiLevelType w:val="hybridMultilevel"/>
    <w:tmpl w:val="91084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76E75"/>
    <w:multiLevelType w:val="hybridMultilevel"/>
    <w:tmpl w:val="8C7E2E92"/>
    <w:lvl w:ilvl="0" w:tplc="5900D3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6E1059"/>
    <w:multiLevelType w:val="hybridMultilevel"/>
    <w:tmpl w:val="AB8ED636"/>
    <w:lvl w:ilvl="0" w:tplc="25EC2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66BF5"/>
    <w:multiLevelType w:val="hybridMultilevel"/>
    <w:tmpl w:val="83DAD8A6"/>
    <w:lvl w:ilvl="0" w:tplc="25EC2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2DCC8">
      <w:numFmt w:val="bullet"/>
      <w:lvlText w:val="-"/>
      <w:lvlJc w:val="left"/>
      <w:pPr>
        <w:ind w:left="2880" w:hanging="360"/>
      </w:pPr>
      <w:rPr>
        <w:rFonts w:ascii="Open Sans" w:eastAsiaTheme="minorHAnsi" w:hAnsi="Open San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148AA"/>
    <w:multiLevelType w:val="hybridMultilevel"/>
    <w:tmpl w:val="CD70F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F0D50"/>
    <w:multiLevelType w:val="hybridMultilevel"/>
    <w:tmpl w:val="1A5ED17C"/>
    <w:lvl w:ilvl="0" w:tplc="03924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DA4C2" w:themeColor="accent4" w:themeTint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367D68"/>
    <w:multiLevelType w:val="hybridMultilevel"/>
    <w:tmpl w:val="54A23E22"/>
    <w:lvl w:ilvl="0" w:tplc="128C03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9DA4C2" w:themeColor="accent4" w:themeTint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282629">
    <w:abstractNumId w:val="1"/>
  </w:num>
  <w:num w:numId="2" w16cid:durableId="1236550989">
    <w:abstractNumId w:val="7"/>
  </w:num>
  <w:num w:numId="3" w16cid:durableId="70784351">
    <w:abstractNumId w:val="17"/>
  </w:num>
  <w:num w:numId="4" w16cid:durableId="2035035957">
    <w:abstractNumId w:val="14"/>
  </w:num>
  <w:num w:numId="5" w16cid:durableId="1986543614">
    <w:abstractNumId w:val="32"/>
  </w:num>
  <w:num w:numId="6" w16cid:durableId="1128935519">
    <w:abstractNumId w:val="15"/>
  </w:num>
  <w:num w:numId="7" w16cid:durableId="220137078">
    <w:abstractNumId w:val="18"/>
  </w:num>
  <w:num w:numId="8" w16cid:durableId="274869149">
    <w:abstractNumId w:val="33"/>
  </w:num>
  <w:num w:numId="9" w16cid:durableId="2023892710">
    <w:abstractNumId w:val="6"/>
  </w:num>
  <w:num w:numId="10" w16cid:durableId="1380403058">
    <w:abstractNumId w:val="27"/>
  </w:num>
  <w:num w:numId="11" w16cid:durableId="303003200">
    <w:abstractNumId w:val="34"/>
  </w:num>
  <w:num w:numId="12" w16cid:durableId="633215536">
    <w:abstractNumId w:val="19"/>
  </w:num>
  <w:num w:numId="13" w16cid:durableId="2141603149">
    <w:abstractNumId w:val="16"/>
  </w:num>
  <w:num w:numId="14" w16cid:durableId="897327772">
    <w:abstractNumId w:val="20"/>
  </w:num>
  <w:num w:numId="15" w16cid:durableId="1617520391">
    <w:abstractNumId w:val="24"/>
  </w:num>
  <w:num w:numId="16" w16cid:durableId="469635426">
    <w:abstractNumId w:val="4"/>
  </w:num>
  <w:num w:numId="17" w16cid:durableId="857157080">
    <w:abstractNumId w:val="8"/>
  </w:num>
  <w:num w:numId="18" w16cid:durableId="1882547373">
    <w:abstractNumId w:val="25"/>
  </w:num>
  <w:num w:numId="19" w16cid:durableId="531529712">
    <w:abstractNumId w:val="11"/>
  </w:num>
  <w:num w:numId="20" w16cid:durableId="432944551">
    <w:abstractNumId w:val="13"/>
  </w:num>
  <w:num w:numId="21" w16cid:durableId="1315720836">
    <w:abstractNumId w:val="21"/>
  </w:num>
  <w:num w:numId="22" w16cid:durableId="637105223">
    <w:abstractNumId w:val="2"/>
  </w:num>
  <w:num w:numId="23" w16cid:durableId="129979947">
    <w:abstractNumId w:val="31"/>
  </w:num>
  <w:num w:numId="24" w16cid:durableId="76484539">
    <w:abstractNumId w:val="30"/>
  </w:num>
  <w:num w:numId="25" w16cid:durableId="1828738761">
    <w:abstractNumId w:val="3"/>
  </w:num>
  <w:num w:numId="26" w16cid:durableId="1529832567">
    <w:abstractNumId w:val="0"/>
  </w:num>
  <w:num w:numId="27" w16cid:durableId="1448967911">
    <w:abstractNumId w:val="5"/>
  </w:num>
  <w:num w:numId="28" w16cid:durableId="2135443135">
    <w:abstractNumId w:val="23"/>
  </w:num>
  <w:num w:numId="29" w16cid:durableId="712853313">
    <w:abstractNumId w:val="28"/>
  </w:num>
  <w:num w:numId="30" w16cid:durableId="345596713">
    <w:abstractNumId w:val="12"/>
  </w:num>
  <w:num w:numId="31" w16cid:durableId="1636134185">
    <w:abstractNumId w:val="26"/>
  </w:num>
  <w:num w:numId="32" w16cid:durableId="1731732500">
    <w:abstractNumId w:val="9"/>
  </w:num>
  <w:num w:numId="33" w16cid:durableId="1307278599">
    <w:abstractNumId w:val="22"/>
  </w:num>
  <w:num w:numId="34" w16cid:durableId="1164590052">
    <w:abstractNumId w:val="29"/>
  </w:num>
  <w:num w:numId="35" w16cid:durableId="470901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35464C"/>
    <w:rsid w:val="00001D8E"/>
    <w:rsid w:val="000040A2"/>
    <w:rsid w:val="00012176"/>
    <w:rsid w:val="00032E4A"/>
    <w:rsid w:val="00052DFA"/>
    <w:rsid w:val="00056C15"/>
    <w:rsid w:val="0007325E"/>
    <w:rsid w:val="00076553"/>
    <w:rsid w:val="000C0698"/>
    <w:rsid w:val="000C4B5A"/>
    <w:rsid w:val="000D0D53"/>
    <w:rsid w:val="000D1AFD"/>
    <w:rsid w:val="000D4FAB"/>
    <w:rsid w:val="000D5513"/>
    <w:rsid w:val="000E0642"/>
    <w:rsid w:val="00100C27"/>
    <w:rsid w:val="00131275"/>
    <w:rsid w:val="00133389"/>
    <w:rsid w:val="001463EF"/>
    <w:rsid w:val="00151D00"/>
    <w:rsid w:val="00154872"/>
    <w:rsid w:val="00154B45"/>
    <w:rsid w:val="00177CC2"/>
    <w:rsid w:val="00184577"/>
    <w:rsid w:val="0018459C"/>
    <w:rsid w:val="001928FC"/>
    <w:rsid w:val="001971F1"/>
    <w:rsid w:val="001A0381"/>
    <w:rsid w:val="001A60D7"/>
    <w:rsid w:val="001B2709"/>
    <w:rsid w:val="001E1A69"/>
    <w:rsid w:val="001E661F"/>
    <w:rsid w:val="001F5100"/>
    <w:rsid w:val="0020576A"/>
    <w:rsid w:val="00222F41"/>
    <w:rsid w:val="0023453E"/>
    <w:rsid w:val="002525EA"/>
    <w:rsid w:val="0026274B"/>
    <w:rsid w:val="00271665"/>
    <w:rsid w:val="00281EA0"/>
    <w:rsid w:val="0029567C"/>
    <w:rsid w:val="002A11D3"/>
    <w:rsid w:val="002A6D4C"/>
    <w:rsid w:val="002B3EA9"/>
    <w:rsid w:val="002B4D43"/>
    <w:rsid w:val="002B637A"/>
    <w:rsid w:val="002D2B63"/>
    <w:rsid w:val="002D487F"/>
    <w:rsid w:val="002D5DE2"/>
    <w:rsid w:val="002D7658"/>
    <w:rsid w:val="002E4211"/>
    <w:rsid w:val="002F42F9"/>
    <w:rsid w:val="002F6BD6"/>
    <w:rsid w:val="0030153E"/>
    <w:rsid w:val="003026FB"/>
    <w:rsid w:val="003178E9"/>
    <w:rsid w:val="00320813"/>
    <w:rsid w:val="00321177"/>
    <w:rsid w:val="0032198A"/>
    <w:rsid w:val="00322D10"/>
    <w:rsid w:val="00326405"/>
    <w:rsid w:val="0034168C"/>
    <w:rsid w:val="0035464C"/>
    <w:rsid w:val="00372A30"/>
    <w:rsid w:val="003936D1"/>
    <w:rsid w:val="003B31D8"/>
    <w:rsid w:val="003B4C9F"/>
    <w:rsid w:val="003B541E"/>
    <w:rsid w:val="003B5812"/>
    <w:rsid w:val="003C2FDB"/>
    <w:rsid w:val="003C7C96"/>
    <w:rsid w:val="003D2D50"/>
    <w:rsid w:val="003D2D97"/>
    <w:rsid w:val="003E189F"/>
    <w:rsid w:val="003E615C"/>
    <w:rsid w:val="003F1279"/>
    <w:rsid w:val="003F4BB2"/>
    <w:rsid w:val="003F5326"/>
    <w:rsid w:val="00400921"/>
    <w:rsid w:val="00403B40"/>
    <w:rsid w:val="004060CC"/>
    <w:rsid w:val="00417E5E"/>
    <w:rsid w:val="00421F7A"/>
    <w:rsid w:val="00426251"/>
    <w:rsid w:val="00436748"/>
    <w:rsid w:val="004446EF"/>
    <w:rsid w:val="004455E8"/>
    <w:rsid w:val="00462799"/>
    <w:rsid w:val="00470431"/>
    <w:rsid w:val="004721EB"/>
    <w:rsid w:val="00480EB4"/>
    <w:rsid w:val="00487EDF"/>
    <w:rsid w:val="00490BCC"/>
    <w:rsid w:val="004B23AB"/>
    <w:rsid w:val="004C1F1C"/>
    <w:rsid w:val="004C272B"/>
    <w:rsid w:val="004D0BD2"/>
    <w:rsid w:val="004D136E"/>
    <w:rsid w:val="004D540F"/>
    <w:rsid w:val="004D6933"/>
    <w:rsid w:val="004E377A"/>
    <w:rsid w:val="00501F8A"/>
    <w:rsid w:val="00506E3D"/>
    <w:rsid w:val="0051322C"/>
    <w:rsid w:val="00513B6C"/>
    <w:rsid w:val="00516610"/>
    <w:rsid w:val="00525CAD"/>
    <w:rsid w:val="00535343"/>
    <w:rsid w:val="005355E6"/>
    <w:rsid w:val="0053674E"/>
    <w:rsid w:val="00541FAF"/>
    <w:rsid w:val="005449E4"/>
    <w:rsid w:val="00544F9C"/>
    <w:rsid w:val="00546987"/>
    <w:rsid w:val="00553E8F"/>
    <w:rsid w:val="0055704B"/>
    <w:rsid w:val="005630EF"/>
    <w:rsid w:val="00573278"/>
    <w:rsid w:val="00576BBB"/>
    <w:rsid w:val="00582EA1"/>
    <w:rsid w:val="00596329"/>
    <w:rsid w:val="00597D4B"/>
    <w:rsid w:val="005A1999"/>
    <w:rsid w:val="005A67B5"/>
    <w:rsid w:val="005A6B12"/>
    <w:rsid w:val="005B2FB6"/>
    <w:rsid w:val="005B75D9"/>
    <w:rsid w:val="005C02D1"/>
    <w:rsid w:val="005F5B32"/>
    <w:rsid w:val="006038DA"/>
    <w:rsid w:val="00603F9F"/>
    <w:rsid w:val="006078B1"/>
    <w:rsid w:val="00610804"/>
    <w:rsid w:val="00624B54"/>
    <w:rsid w:val="00626303"/>
    <w:rsid w:val="00630F0A"/>
    <w:rsid w:val="00633884"/>
    <w:rsid w:val="00636151"/>
    <w:rsid w:val="00636BBC"/>
    <w:rsid w:val="00652868"/>
    <w:rsid w:val="0065353E"/>
    <w:rsid w:val="00655992"/>
    <w:rsid w:val="00665D06"/>
    <w:rsid w:val="0066707E"/>
    <w:rsid w:val="00681E5A"/>
    <w:rsid w:val="0069148C"/>
    <w:rsid w:val="006A6056"/>
    <w:rsid w:val="006A7702"/>
    <w:rsid w:val="006B3B36"/>
    <w:rsid w:val="006B6A6F"/>
    <w:rsid w:val="006C4719"/>
    <w:rsid w:val="006D31E6"/>
    <w:rsid w:val="006D5679"/>
    <w:rsid w:val="006E0EDF"/>
    <w:rsid w:val="006E112A"/>
    <w:rsid w:val="006F0B09"/>
    <w:rsid w:val="006F2B55"/>
    <w:rsid w:val="006F7BEF"/>
    <w:rsid w:val="007018C5"/>
    <w:rsid w:val="00701DFB"/>
    <w:rsid w:val="0070630D"/>
    <w:rsid w:val="0072426D"/>
    <w:rsid w:val="00726D95"/>
    <w:rsid w:val="00730BC8"/>
    <w:rsid w:val="00745464"/>
    <w:rsid w:val="00746800"/>
    <w:rsid w:val="0075281A"/>
    <w:rsid w:val="00753B64"/>
    <w:rsid w:val="00760828"/>
    <w:rsid w:val="00771EEC"/>
    <w:rsid w:val="00776033"/>
    <w:rsid w:val="00780EF4"/>
    <w:rsid w:val="0078327A"/>
    <w:rsid w:val="00785DC1"/>
    <w:rsid w:val="007A6434"/>
    <w:rsid w:val="007A64CA"/>
    <w:rsid w:val="007B2E58"/>
    <w:rsid w:val="007B6904"/>
    <w:rsid w:val="007C3267"/>
    <w:rsid w:val="007C330B"/>
    <w:rsid w:val="007C5387"/>
    <w:rsid w:val="007E07B1"/>
    <w:rsid w:val="007E6664"/>
    <w:rsid w:val="007F7045"/>
    <w:rsid w:val="0081022B"/>
    <w:rsid w:val="008168C2"/>
    <w:rsid w:val="008229A9"/>
    <w:rsid w:val="00822CD0"/>
    <w:rsid w:val="00823172"/>
    <w:rsid w:val="0084071C"/>
    <w:rsid w:val="00840D8B"/>
    <w:rsid w:val="008445C9"/>
    <w:rsid w:val="00855D29"/>
    <w:rsid w:val="008577D3"/>
    <w:rsid w:val="00860399"/>
    <w:rsid w:val="00864BB1"/>
    <w:rsid w:val="0089306E"/>
    <w:rsid w:val="00897B55"/>
    <w:rsid w:val="008B31C6"/>
    <w:rsid w:val="008B48C4"/>
    <w:rsid w:val="008C1793"/>
    <w:rsid w:val="008C3FF5"/>
    <w:rsid w:val="008C4C88"/>
    <w:rsid w:val="008C7477"/>
    <w:rsid w:val="008C7ECB"/>
    <w:rsid w:val="008D6B80"/>
    <w:rsid w:val="008D7FB9"/>
    <w:rsid w:val="008F7A98"/>
    <w:rsid w:val="00901BFE"/>
    <w:rsid w:val="009032C5"/>
    <w:rsid w:val="00904AEB"/>
    <w:rsid w:val="00911DA5"/>
    <w:rsid w:val="00925593"/>
    <w:rsid w:val="00965A8F"/>
    <w:rsid w:val="00983DC0"/>
    <w:rsid w:val="00990C91"/>
    <w:rsid w:val="009A3E04"/>
    <w:rsid w:val="009A4C02"/>
    <w:rsid w:val="009B4F16"/>
    <w:rsid w:val="009C2EA9"/>
    <w:rsid w:val="009C6361"/>
    <w:rsid w:val="009D5A53"/>
    <w:rsid w:val="009F60B3"/>
    <w:rsid w:val="00A01463"/>
    <w:rsid w:val="00A24745"/>
    <w:rsid w:val="00A25909"/>
    <w:rsid w:val="00A260FF"/>
    <w:rsid w:val="00A33AED"/>
    <w:rsid w:val="00A46FF9"/>
    <w:rsid w:val="00A6079B"/>
    <w:rsid w:val="00A70D5F"/>
    <w:rsid w:val="00A72732"/>
    <w:rsid w:val="00A72E93"/>
    <w:rsid w:val="00A81E9A"/>
    <w:rsid w:val="00A850D9"/>
    <w:rsid w:val="00A913CD"/>
    <w:rsid w:val="00A9353C"/>
    <w:rsid w:val="00A93615"/>
    <w:rsid w:val="00AB095D"/>
    <w:rsid w:val="00AC751A"/>
    <w:rsid w:val="00AD5E4B"/>
    <w:rsid w:val="00AD74D8"/>
    <w:rsid w:val="00AE034B"/>
    <w:rsid w:val="00AE04C1"/>
    <w:rsid w:val="00AE0D1D"/>
    <w:rsid w:val="00AF3941"/>
    <w:rsid w:val="00AF45EE"/>
    <w:rsid w:val="00AF4E1D"/>
    <w:rsid w:val="00AF5254"/>
    <w:rsid w:val="00B030E9"/>
    <w:rsid w:val="00B03975"/>
    <w:rsid w:val="00B52509"/>
    <w:rsid w:val="00B56BF2"/>
    <w:rsid w:val="00B61E96"/>
    <w:rsid w:val="00B63588"/>
    <w:rsid w:val="00B744B5"/>
    <w:rsid w:val="00B75A0D"/>
    <w:rsid w:val="00BB2CB4"/>
    <w:rsid w:val="00BB463D"/>
    <w:rsid w:val="00BC6F56"/>
    <w:rsid w:val="00BC6FFF"/>
    <w:rsid w:val="00BD2AE3"/>
    <w:rsid w:val="00BD3C60"/>
    <w:rsid w:val="00BF3F7D"/>
    <w:rsid w:val="00C06A7D"/>
    <w:rsid w:val="00C21D79"/>
    <w:rsid w:val="00C23FFB"/>
    <w:rsid w:val="00C262E4"/>
    <w:rsid w:val="00C26A7B"/>
    <w:rsid w:val="00C40B0D"/>
    <w:rsid w:val="00C41178"/>
    <w:rsid w:val="00C441A8"/>
    <w:rsid w:val="00C44E55"/>
    <w:rsid w:val="00C45D1F"/>
    <w:rsid w:val="00C47BCB"/>
    <w:rsid w:val="00C500C1"/>
    <w:rsid w:val="00C51C4D"/>
    <w:rsid w:val="00C562BE"/>
    <w:rsid w:val="00C71F9F"/>
    <w:rsid w:val="00C83F2D"/>
    <w:rsid w:val="00C871E7"/>
    <w:rsid w:val="00C90BE7"/>
    <w:rsid w:val="00C94364"/>
    <w:rsid w:val="00C97A98"/>
    <w:rsid w:val="00CA1CE2"/>
    <w:rsid w:val="00CA385A"/>
    <w:rsid w:val="00CA7734"/>
    <w:rsid w:val="00CB1BBC"/>
    <w:rsid w:val="00CB757B"/>
    <w:rsid w:val="00CB7CAE"/>
    <w:rsid w:val="00CD2474"/>
    <w:rsid w:val="00CD3F7D"/>
    <w:rsid w:val="00CE3075"/>
    <w:rsid w:val="00CF2C38"/>
    <w:rsid w:val="00D07F75"/>
    <w:rsid w:val="00D11E00"/>
    <w:rsid w:val="00D26AD3"/>
    <w:rsid w:val="00D379A0"/>
    <w:rsid w:val="00D42DC6"/>
    <w:rsid w:val="00D475FB"/>
    <w:rsid w:val="00D53EF8"/>
    <w:rsid w:val="00D5481A"/>
    <w:rsid w:val="00D5547B"/>
    <w:rsid w:val="00D566EF"/>
    <w:rsid w:val="00D56BE3"/>
    <w:rsid w:val="00D70B56"/>
    <w:rsid w:val="00D71CBB"/>
    <w:rsid w:val="00D93F85"/>
    <w:rsid w:val="00D9759B"/>
    <w:rsid w:val="00DA47F2"/>
    <w:rsid w:val="00DB3EF3"/>
    <w:rsid w:val="00DB6F0B"/>
    <w:rsid w:val="00DC4FA0"/>
    <w:rsid w:val="00DC7F7A"/>
    <w:rsid w:val="00DE701B"/>
    <w:rsid w:val="00DF0385"/>
    <w:rsid w:val="00DF5863"/>
    <w:rsid w:val="00E00952"/>
    <w:rsid w:val="00E01858"/>
    <w:rsid w:val="00E12BEF"/>
    <w:rsid w:val="00E266C6"/>
    <w:rsid w:val="00E30522"/>
    <w:rsid w:val="00E31309"/>
    <w:rsid w:val="00E31799"/>
    <w:rsid w:val="00E44EBE"/>
    <w:rsid w:val="00E477E4"/>
    <w:rsid w:val="00E512ED"/>
    <w:rsid w:val="00E51403"/>
    <w:rsid w:val="00E51A27"/>
    <w:rsid w:val="00E525FF"/>
    <w:rsid w:val="00E534F4"/>
    <w:rsid w:val="00E659EB"/>
    <w:rsid w:val="00E66BD8"/>
    <w:rsid w:val="00E70631"/>
    <w:rsid w:val="00E710EC"/>
    <w:rsid w:val="00E71615"/>
    <w:rsid w:val="00E7236E"/>
    <w:rsid w:val="00E72E80"/>
    <w:rsid w:val="00E9387A"/>
    <w:rsid w:val="00E94250"/>
    <w:rsid w:val="00E96FAE"/>
    <w:rsid w:val="00EA3EEC"/>
    <w:rsid w:val="00EB2C80"/>
    <w:rsid w:val="00EC2B62"/>
    <w:rsid w:val="00EC42F9"/>
    <w:rsid w:val="00ED3337"/>
    <w:rsid w:val="00ED4BE6"/>
    <w:rsid w:val="00ED4F52"/>
    <w:rsid w:val="00EE0750"/>
    <w:rsid w:val="00EE75EF"/>
    <w:rsid w:val="00EF082F"/>
    <w:rsid w:val="00EF0E6B"/>
    <w:rsid w:val="00F00E1C"/>
    <w:rsid w:val="00F032CE"/>
    <w:rsid w:val="00F12668"/>
    <w:rsid w:val="00F149A2"/>
    <w:rsid w:val="00F15EC0"/>
    <w:rsid w:val="00F17496"/>
    <w:rsid w:val="00F2081D"/>
    <w:rsid w:val="00F22019"/>
    <w:rsid w:val="00F30D56"/>
    <w:rsid w:val="00F36783"/>
    <w:rsid w:val="00F42B76"/>
    <w:rsid w:val="00F6244F"/>
    <w:rsid w:val="00F624B1"/>
    <w:rsid w:val="00F65A61"/>
    <w:rsid w:val="00F8683C"/>
    <w:rsid w:val="00F908BC"/>
    <w:rsid w:val="00F96319"/>
    <w:rsid w:val="00F97A3E"/>
    <w:rsid w:val="00FA7C7F"/>
    <w:rsid w:val="00FA7DE3"/>
    <w:rsid w:val="00FB00AC"/>
    <w:rsid w:val="00FB7BD1"/>
    <w:rsid w:val="00FC42AE"/>
    <w:rsid w:val="00FE18A9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7772F7"/>
  <w15:chartTrackingRefBased/>
  <w15:docId w15:val="{712A65FA-95EC-4D01-8A91-98264388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477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1F4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07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47B"/>
  </w:style>
  <w:style w:type="paragraph" w:styleId="Pieddepage">
    <w:name w:val="footer"/>
    <w:basedOn w:val="Normal"/>
    <w:link w:val="PieddepageCar"/>
    <w:uiPriority w:val="99"/>
    <w:unhideWhenUsed/>
    <w:rsid w:val="00D55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47B"/>
  </w:style>
  <w:style w:type="character" w:styleId="Lienhypertexte">
    <w:name w:val="Hyperlink"/>
    <w:basedOn w:val="Policepardfaut"/>
    <w:uiPriority w:val="99"/>
    <w:unhideWhenUsed/>
    <w:rsid w:val="008D6B80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DC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477E4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ccentuation">
    <w:name w:val="Emphasis"/>
    <w:basedOn w:val="Policepardfaut"/>
    <w:uiPriority w:val="20"/>
    <w:qFormat/>
    <w:rsid w:val="00E477E4"/>
    <w:rPr>
      <w:i/>
      <w:iCs/>
    </w:rPr>
  </w:style>
  <w:style w:type="character" w:styleId="lev">
    <w:name w:val="Strong"/>
    <w:basedOn w:val="Policepardfaut"/>
    <w:uiPriority w:val="22"/>
    <w:qFormat/>
    <w:rsid w:val="00E477E4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133389"/>
    <w:rPr>
      <w:rFonts w:asciiTheme="majorHAnsi" w:eastAsiaTheme="majorEastAsia" w:hAnsiTheme="majorHAnsi" w:cstheme="majorBidi"/>
      <w:color w:val="001F4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EB2C80"/>
    <w:rPr>
      <w:color w:val="605E5C"/>
      <w:shd w:val="clear" w:color="auto" w:fill="E1DFDD"/>
    </w:rPr>
  </w:style>
  <w:style w:type="table" w:styleId="Tableausimple3">
    <w:name w:val="Plain Table 3"/>
    <w:basedOn w:val="TableauNormal"/>
    <w:uiPriority w:val="43"/>
    <w:rsid w:val="00D53E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4ABB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4ABB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2-Accentuation2">
    <w:name w:val="Grid Table 2 Accent 2"/>
    <w:basedOn w:val="TableauNormal"/>
    <w:uiPriority w:val="47"/>
    <w:rsid w:val="00D53EF8"/>
    <w:pPr>
      <w:spacing w:after="0" w:line="240" w:lineRule="auto"/>
    </w:pPr>
    <w:tblPr>
      <w:tblStyleRowBandSize w:val="1"/>
      <w:tblStyleColBandSize w:val="1"/>
      <w:tblBorders>
        <w:top w:val="single" w:sz="2" w:space="0" w:color="91ABCF" w:themeColor="accent2" w:themeTint="99"/>
        <w:bottom w:val="single" w:sz="2" w:space="0" w:color="91ABCF" w:themeColor="accent2" w:themeTint="99"/>
        <w:insideH w:val="single" w:sz="2" w:space="0" w:color="91ABCF" w:themeColor="accent2" w:themeTint="99"/>
        <w:insideV w:val="single" w:sz="2" w:space="0" w:color="91AB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1AB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1AB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2EF" w:themeFill="accent2" w:themeFillTint="33"/>
      </w:tcPr>
    </w:tblStylePr>
    <w:tblStylePr w:type="band1Horz">
      <w:tblPr/>
      <w:tcPr>
        <w:shd w:val="clear" w:color="auto" w:fill="DAE2E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in\Documents\Mod&#232;les%20Office%20personnalis&#233;s\Modele_D&amp;A.dotx" TargetMode="External"/></Relationships>
</file>

<file path=word/theme/theme1.xml><?xml version="1.0" encoding="utf-8"?>
<a:theme xmlns:a="http://schemas.openxmlformats.org/drawingml/2006/main" name="Thème Office">
  <a:themeElements>
    <a:clrScheme name="D&amp;A">
      <a:dk1>
        <a:srgbClr val="3F5563"/>
      </a:dk1>
      <a:lt1>
        <a:sysClr val="window" lastClr="FFFFFF"/>
      </a:lt1>
      <a:dk2>
        <a:srgbClr val="002A5E"/>
      </a:dk2>
      <a:lt2>
        <a:srgbClr val="E1E3E9"/>
      </a:lt2>
      <a:accent1>
        <a:srgbClr val="002A5E"/>
      </a:accent1>
      <a:accent2>
        <a:srgbClr val="4B74AD"/>
      </a:accent2>
      <a:accent3>
        <a:srgbClr val="E8580F"/>
      </a:accent3>
      <a:accent4>
        <a:srgbClr val="5E6A98"/>
      </a:accent4>
      <a:accent5>
        <a:srgbClr val="B1BCCE"/>
      </a:accent5>
      <a:accent6>
        <a:srgbClr val="03A688"/>
      </a:accent6>
      <a:hlink>
        <a:srgbClr val="002A5E"/>
      </a:hlink>
      <a:folHlink>
        <a:srgbClr val="4B74AD"/>
      </a:folHlink>
    </a:clrScheme>
    <a:fontScheme name="D&amp;A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résentation1" id="{7C3EA584-FFA5-43A0-B319-3171D7D55232}" vid="{E5A99011-B41E-413F-BEBA-78952EE40E6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D6B43-F0DE-41E2-B547-1DF105EE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Modele_D&amp;A</Template>
  <TotalTime>1220</TotalTime>
  <Pages>2</Pages>
  <Words>108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Noé AMAR</cp:lastModifiedBy>
  <cp:revision>3</cp:revision>
  <cp:lastPrinted>2019-10-22T13:29:00Z</cp:lastPrinted>
  <dcterms:created xsi:type="dcterms:W3CDTF">2024-12-16T17:56:00Z</dcterms:created>
  <dcterms:modified xsi:type="dcterms:W3CDTF">2024-12-17T14:13:00Z</dcterms:modified>
</cp:coreProperties>
</file>